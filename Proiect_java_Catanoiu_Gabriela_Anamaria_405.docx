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BF" w:rsidRPr="00084487" w:rsidRDefault="00B4645A" w:rsidP="00253D45">
      <w:pPr>
        <w:tabs>
          <w:tab w:val="left" w:pos="6480"/>
        </w:tabs>
      </w:pPr>
      <w:r>
        <w:rPr>
          <w:noProof/>
          <w:lang w:eastAsia="en-US"/>
        </w:rPr>
        <w:drawing>
          <wp:anchor distT="0" distB="0" distL="114300" distR="114300" simplePos="0" relativeHeight="251643904" behindDoc="1" locked="0" layoutInCell="1" allowOverlap="1" wp14:anchorId="19094A8B" wp14:editId="147D79B6">
            <wp:simplePos x="0" y="0"/>
            <wp:positionH relativeFrom="column">
              <wp:posOffset>0</wp:posOffset>
            </wp:positionH>
            <wp:positionV relativeFrom="paragraph">
              <wp:posOffset>-624840</wp:posOffset>
            </wp:positionV>
            <wp:extent cx="7658100" cy="10744200"/>
            <wp:effectExtent l="0" t="0" r="0" b="0"/>
            <wp:wrapNone/>
            <wp:docPr id="287" name="Picture 28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B4645A" w:rsidP="00F0441F">
      <w:pPr>
        <w:tabs>
          <w:tab w:val="left" w:pos="3153"/>
        </w:tabs>
      </w:pPr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41856" behindDoc="0" locked="0" layoutInCell="1" allowOverlap="1" wp14:anchorId="3F14E847" wp14:editId="201FB41A">
                <wp:simplePos x="0" y="0"/>
                <wp:positionH relativeFrom="column">
                  <wp:posOffset>792480</wp:posOffset>
                </wp:positionH>
                <wp:positionV relativeFrom="page">
                  <wp:posOffset>3657600</wp:posOffset>
                </wp:positionV>
                <wp:extent cx="6004560" cy="4389120"/>
                <wp:effectExtent l="0" t="0" r="0" b="0"/>
                <wp:wrapNone/>
                <wp:docPr id="6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438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5909" w:rsidRPr="00086905" w:rsidRDefault="00B75909" w:rsidP="006C7C52">
                            <w:pPr>
                              <w:pStyle w:val="Mysubhead"/>
                              <w:spacing w:before="0"/>
                              <w:jc w:val="center"/>
                              <w:rPr>
                                <w:rStyle w:val="sowc"/>
                                <w:color w:val="FFFFFF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86905">
                              <w:rPr>
                                <w:rStyle w:val="sowc"/>
                                <w:color w:val="FFFFFF"/>
                                <w:sz w:val="36"/>
                                <w:szCs w:val="36"/>
                              </w:rPr>
                              <w:t>Universitatea</w:t>
                            </w:r>
                            <w:proofErr w:type="spellEnd"/>
                            <w:r w:rsidRPr="00086905">
                              <w:rPr>
                                <w:rStyle w:val="sowc"/>
                                <w:color w:val="FFFFFF"/>
                                <w:sz w:val="36"/>
                                <w:szCs w:val="36"/>
                              </w:rPr>
                              <w:t xml:space="preserve"> din </w:t>
                            </w:r>
                            <w:proofErr w:type="spellStart"/>
                            <w:r w:rsidRPr="00086905">
                              <w:rPr>
                                <w:rStyle w:val="sowc"/>
                                <w:color w:val="FFFFFF"/>
                                <w:sz w:val="36"/>
                                <w:szCs w:val="36"/>
                              </w:rPr>
                              <w:t>Bucureşti</w:t>
                            </w:r>
                            <w:proofErr w:type="spellEnd"/>
                          </w:p>
                          <w:p w:rsidR="00B75909" w:rsidRPr="00086905" w:rsidRDefault="00B75909" w:rsidP="006C7C52">
                            <w:pPr>
                              <w:pStyle w:val="Mysubhead"/>
                              <w:spacing w:before="0"/>
                              <w:jc w:val="center"/>
                              <w:rPr>
                                <w:rStyle w:val="sowc"/>
                                <w:color w:val="FFFFFF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86905">
                              <w:rPr>
                                <w:rStyle w:val="sowc"/>
                                <w:color w:val="FFFFFF"/>
                                <w:sz w:val="36"/>
                                <w:szCs w:val="36"/>
                              </w:rPr>
                              <w:t>Facultatea</w:t>
                            </w:r>
                            <w:proofErr w:type="spellEnd"/>
                            <w:r w:rsidRPr="00086905">
                              <w:rPr>
                                <w:rStyle w:val="sowc"/>
                                <w:color w:val="FFFFFF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proofErr w:type="spellStart"/>
                            <w:r w:rsidRPr="00086905">
                              <w:rPr>
                                <w:rStyle w:val="sowc"/>
                                <w:color w:val="FFFFFF"/>
                                <w:sz w:val="36"/>
                                <w:szCs w:val="36"/>
                              </w:rPr>
                              <w:t>matematică-informatică</w:t>
                            </w:r>
                            <w:proofErr w:type="spellEnd"/>
                          </w:p>
                          <w:p w:rsidR="00B75909" w:rsidRDefault="00B75909" w:rsidP="006C7C52">
                            <w:pPr>
                              <w:pStyle w:val="Mysubhead"/>
                              <w:spacing w:before="0"/>
                              <w:jc w:val="center"/>
                              <w:rPr>
                                <w:rStyle w:val="sowc"/>
                                <w:color w:val="FFFFFF"/>
                              </w:rPr>
                            </w:pPr>
                          </w:p>
                          <w:p w:rsidR="00B75909" w:rsidRDefault="00B75909" w:rsidP="006C7C52">
                            <w:pPr>
                              <w:pStyle w:val="Mysubhead"/>
                              <w:spacing w:before="0"/>
                              <w:jc w:val="center"/>
                              <w:rPr>
                                <w:rStyle w:val="sowc"/>
                                <w:color w:val="FFFFFF"/>
                              </w:rPr>
                            </w:pPr>
                          </w:p>
                          <w:p w:rsidR="00B75909" w:rsidRDefault="00B75909" w:rsidP="006C7C52">
                            <w:pPr>
                              <w:pStyle w:val="Mysubhead"/>
                              <w:spacing w:before="0"/>
                              <w:jc w:val="center"/>
                              <w:rPr>
                                <w:rStyle w:val="sowc"/>
                                <w:color w:val="FFFFFF"/>
                              </w:rPr>
                            </w:pPr>
                          </w:p>
                          <w:p w:rsidR="00B75909" w:rsidRDefault="00B75909" w:rsidP="006C7C52">
                            <w:pPr>
                              <w:pStyle w:val="Mysubhead"/>
                              <w:spacing w:before="0"/>
                              <w:jc w:val="center"/>
                              <w:rPr>
                                <w:rStyle w:val="sowc"/>
                                <w:color w:val="FFFFFF"/>
                              </w:rPr>
                            </w:pPr>
                          </w:p>
                          <w:p w:rsidR="00B75909" w:rsidRDefault="00B75909" w:rsidP="006C7C52">
                            <w:pPr>
                              <w:pStyle w:val="Mysubhead"/>
                              <w:spacing w:before="0"/>
                              <w:jc w:val="center"/>
                              <w:rPr>
                                <w:rStyle w:val="sowc"/>
                                <w:color w:val="FFFFFF"/>
                              </w:rPr>
                            </w:pPr>
                          </w:p>
                          <w:p w:rsidR="00B75909" w:rsidRDefault="00B75909" w:rsidP="006C7C52">
                            <w:pPr>
                              <w:pStyle w:val="Mysubhead"/>
                              <w:spacing w:before="0"/>
                              <w:jc w:val="center"/>
                              <w:rPr>
                                <w:rStyle w:val="sowc"/>
                                <w:color w:val="FFFFFF"/>
                              </w:rPr>
                            </w:pPr>
                          </w:p>
                          <w:p w:rsidR="00B75909" w:rsidRDefault="00B75909" w:rsidP="006C7C52">
                            <w:pPr>
                              <w:pStyle w:val="Mysubhead"/>
                              <w:spacing w:before="0"/>
                              <w:jc w:val="center"/>
                              <w:rPr>
                                <w:rStyle w:val="sowc"/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rStyle w:val="sowc"/>
                                <w:color w:val="FFFFFF"/>
                              </w:rPr>
                              <w:t>Proiect</w:t>
                            </w:r>
                            <w:proofErr w:type="spellEnd"/>
                            <w:r>
                              <w:rPr>
                                <w:rStyle w:val="sowc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FFFFFF"/>
                              </w:rPr>
                              <w:t>bibliotecă</w:t>
                            </w:r>
                            <w:proofErr w:type="spellEnd"/>
                          </w:p>
                          <w:p w:rsidR="00B75909" w:rsidRDefault="00B75909" w:rsidP="006C7C52">
                            <w:pPr>
                              <w:pStyle w:val="Mysubhead"/>
                              <w:spacing w:before="0"/>
                              <w:jc w:val="center"/>
                              <w:rPr>
                                <w:rStyle w:val="sowc"/>
                                <w:color w:val="FFFFFF"/>
                              </w:rPr>
                            </w:pPr>
                            <w:r>
                              <w:rPr>
                                <w:rStyle w:val="sowc"/>
                                <w:color w:val="FFFFFF"/>
                              </w:rPr>
                              <w:t xml:space="preserve"> - </w:t>
                            </w:r>
                            <w:proofErr w:type="spellStart"/>
                            <w:r w:rsidRPr="006C7C52">
                              <w:rPr>
                                <w:rStyle w:val="sowc"/>
                                <w:color w:val="FFFFFF"/>
                                <w:sz w:val="24"/>
                                <w:szCs w:val="24"/>
                              </w:rPr>
                              <w:t>Programare</w:t>
                            </w:r>
                            <w:proofErr w:type="spellEnd"/>
                            <w:r w:rsidRPr="006C7C52">
                              <w:rPr>
                                <w:rStyle w:val="sowc"/>
                                <w:color w:val="FFFFFF"/>
                                <w:sz w:val="24"/>
                                <w:szCs w:val="24"/>
                              </w:rPr>
                              <w:t xml:space="preserve"> web </w:t>
                            </w:r>
                            <w:proofErr w:type="spellStart"/>
                            <w:r w:rsidRPr="006C7C52">
                              <w:rPr>
                                <w:rStyle w:val="sowc"/>
                                <w:color w:val="FFFFFF"/>
                                <w:sz w:val="24"/>
                                <w:szCs w:val="24"/>
                              </w:rPr>
                              <w:t>utilizând</w:t>
                            </w:r>
                            <w:proofErr w:type="spellEnd"/>
                            <w:r w:rsidRPr="006C7C52">
                              <w:rPr>
                                <w:rStyle w:val="sowc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7C52">
                              <w:rPr>
                                <w:rStyle w:val="sowc"/>
                                <w:color w:val="FFFFFF"/>
                                <w:sz w:val="24"/>
                                <w:szCs w:val="24"/>
                              </w:rPr>
                              <w:t>tehnologii</w:t>
                            </w:r>
                            <w:proofErr w:type="spellEnd"/>
                            <w:r w:rsidRPr="006C7C52">
                              <w:rPr>
                                <w:rStyle w:val="sowc"/>
                                <w:color w:val="FFFFFF"/>
                                <w:sz w:val="24"/>
                                <w:szCs w:val="24"/>
                              </w:rPr>
                              <w:t xml:space="preserve"> Java -</w:t>
                            </w:r>
                            <w:r>
                              <w:rPr>
                                <w:rStyle w:val="sowc"/>
                                <w:color w:val="FFFFFF"/>
                              </w:rPr>
                              <w:t xml:space="preserve"> </w:t>
                            </w:r>
                          </w:p>
                          <w:p w:rsidR="00B75909" w:rsidRPr="00855438" w:rsidRDefault="00B75909" w:rsidP="004F3DEC">
                            <w:pPr>
                              <w:pStyle w:val="Mysubhead"/>
                              <w:jc w:val="center"/>
                              <w:rPr>
                                <w:rStyle w:val="sowc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14E847"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margin-left:62.4pt;margin-top:4in;width:472.8pt;height:345.6pt;z-index:2516418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B75909" w:rsidRPr="00086905" w:rsidRDefault="00B75909" w:rsidP="006C7C52">
                      <w:pPr>
                        <w:pStyle w:val="Mysubhead"/>
                        <w:spacing w:before="0"/>
                        <w:jc w:val="center"/>
                        <w:rPr>
                          <w:rStyle w:val="sowc"/>
                          <w:color w:val="FFFFFF"/>
                          <w:sz w:val="36"/>
                          <w:szCs w:val="36"/>
                        </w:rPr>
                      </w:pPr>
                      <w:proofErr w:type="spellStart"/>
                      <w:r w:rsidRPr="00086905">
                        <w:rPr>
                          <w:rStyle w:val="sowc"/>
                          <w:color w:val="FFFFFF"/>
                          <w:sz w:val="36"/>
                          <w:szCs w:val="36"/>
                        </w:rPr>
                        <w:t>Universitatea</w:t>
                      </w:r>
                      <w:proofErr w:type="spellEnd"/>
                      <w:r w:rsidRPr="00086905">
                        <w:rPr>
                          <w:rStyle w:val="sowc"/>
                          <w:color w:val="FFFFFF"/>
                          <w:sz w:val="36"/>
                          <w:szCs w:val="36"/>
                        </w:rPr>
                        <w:t xml:space="preserve"> din </w:t>
                      </w:r>
                      <w:proofErr w:type="spellStart"/>
                      <w:r w:rsidRPr="00086905">
                        <w:rPr>
                          <w:rStyle w:val="sowc"/>
                          <w:color w:val="FFFFFF"/>
                          <w:sz w:val="36"/>
                          <w:szCs w:val="36"/>
                        </w:rPr>
                        <w:t>Bucureşti</w:t>
                      </w:r>
                      <w:proofErr w:type="spellEnd"/>
                    </w:p>
                    <w:p w:rsidR="00B75909" w:rsidRPr="00086905" w:rsidRDefault="00B75909" w:rsidP="006C7C52">
                      <w:pPr>
                        <w:pStyle w:val="Mysubhead"/>
                        <w:spacing w:before="0"/>
                        <w:jc w:val="center"/>
                        <w:rPr>
                          <w:rStyle w:val="sowc"/>
                          <w:color w:val="FFFFFF"/>
                          <w:sz w:val="36"/>
                          <w:szCs w:val="36"/>
                        </w:rPr>
                      </w:pPr>
                      <w:proofErr w:type="spellStart"/>
                      <w:r w:rsidRPr="00086905">
                        <w:rPr>
                          <w:rStyle w:val="sowc"/>
                          <w:color w:val="FFFFFF"/>
                          <w:sz w:val="36"/>
                          <w:szCs w:val="36"/>
                        </w:rPr>
                        <w:t>Facultatea</w:t>
                      </w:r>
                      <w:proofErr w:type="spellEnd"/>
                      <w:r w:rsidRPr="00086905">
                        <w:rPr>
                          <w:rStyle w:val="sowc"/>
                          <w:color w:val="FFFFFF"/>
                          <w:sz w:val="36"/>
                          <w:szCs w:val="36"/>
                        </w:rPr>
                        <w:t xml:space="preserve"> de </w:t>
                      </w:r>
                      <w:proofErr w:type="spellStart"/>
                      <w:r w:rsidRPr="00086905">
                        <w:rPr>
                          <w:rStyle w:val="sowc"/>
                          <w:color w:val="FFFFFF"/>
                          <w:sz w:val="36"/>
                          <w:szCs w:val="36"/>
                        </w:rPr>
                        <w:t>matematică-informatică</w:t>
                      </w:r>
                      <w:proofErr w:type="spellEnd"/>
                    </w:p>
                    <w:p w:rsidR="00B75909" w:rsidRDefault="00B75909" w:rsidP="006C7C52">
                      <w:pPr>
                        <w:pStyle w:val="Mysubhead"/>
                        <w:spacing w:before="0"/>
                        <w:jc w:val="center"/>
                        <w:rPr>
                          <w:rStyle w:val="sowc"/>
                          <w:color w:val="FFFFFF"/>
                        </w:rPr>
                      </w:pPr>
                    </w:p>
                    <w:p w:rsidR="00B75909" w:rsidRDefault="00B75909" w:rsidP="006C7C52">
                      <w:pPr>
                        <w:pStyle w:val="Mysubhead"/>
                        <w:spacing w:before="0"/>
                        <w:jc w:val="center"/>
                        <w:rPr>
                          <w:rStyle w:val="sowc"/>
                          <w:color w:val="FFFFFF"/>
                        </w:rPr>
                      </w:pPr>
                    </w:p>
                    <w:p w:rsidR="00B75909" w:rsidRDefault="00B75909" w:rsidP="006C7C52">
                      <w:pPr>
                        <w:pStyle w:val="Mysubhead"/>
                        <w:spacing w:before="0"/>
                        <w:jc w:val="center"/>
                        <w:rPr>
                          <w:rStyle w:val="sowc"/>
                          <w:color w:val="FFFFFF"/>
                        </w:rPr>
                      </w:pPr>
                    </w:p>
                    <w:p w:rsidR="00B75909" w:rsidRDefault="00B75909" w:rsidP="006C7C52">
                      <w:pPr>
                        <w:pStyle w:val="Mysubhead"/>
                        <w:spacing w:before="0"/>
                        <w:jc w:val="center"/>
                        <w:rPr>
                          <w:rStyle w:val="sowc"/>
                          <w:color w:val="FFFFFF"/>
                        </w:rPr>
                      </w:pPr>
                    </w:p>
                    <w:p w:rsidR="00B75909" w:rsidRDefault="00B75909" w:rsidP="006C7C52">
                      <w:pPr>
                        <w:pStyle w:val="Mysubhead"/>
                        <w:spacing w:before="0"/>
                        <w:jc w:val="center"/>
                        <w:rPr>
                          <w:rStyle w:val="sowc"/>
                          <w:color w:val="FFFFFF"/>
                        </w:rPr>
                      </w:pPr>
                    </w:p>
                    <w:p w:rsidR="00B75909" w:rsidRDefault="00B75909" w:rsidP="006C7C52">
                      <w:pPr>
                        <w:pStyle w:val="Mysubhead"/>
                        <w:spacing w:before="0"/>
                        <w:jc w:val="center"/>
                        <w:rPr>
                          <w:rStyle w:val="sowc"/>
                          <w:color w:val="FFFFFF"/>
                        </w:rPr>
                      </w:pPr>
                    </w:p>
                    <w:p w:rsidR="00B75909" w:rsidRDefault="00B75909" w:rsidP="006C7C52">
                      <w:pPr>
                        <w:pStyle w:val="Mysubhead"/>
                        <w:spacing w:before="0"/>
                        <w:jc w:val="center"/>
                        <w:rPr>
                          <w:rStyle w:val="sowc"/>
                          <w:color w:val="FFFFFF"/>
                        </w:rPr>
                      </w:pPr>
                      <w:proofErr w:type="spellStart"/>
                      <w:r>
                        <w:rPr>
                          <w:rStyle w:val="sowc"/>
                          <w:color w:val="FFFFFF"/>
                        </w:rPr>
                        <w:t>Proiect</w:t>
                      </w:r>
                      <w:proofErr w:type="spellEnd"/>
                      <w:r>
                        <w:rPr>
                          <w:rStyle w:val="sowc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FFFFFF"/>
                        </w:rPr>
                        <w:t>bibliotecă</w:t>
                      </w:r>
                      <w:proofErr w:type="spellEnd"/>
                    </w:p>
                    <w:p w:rsidR="00B75909" w:rsidRDefault="00B75909" w:rsidP="006C7C52">
                      <w:pPr>
                        <w:pStyle w:val="Mysubhead"/>
                        <w:spacing w:before="0"/>
                        <w:jc w:val="center"/>
                        <w:rPr>
                          <w:rStyle w:val="sowc"/>
                          <w:color w:val="FFFFFF"/>
                        </w:rPr>
                      </w:pPr>
                      <w:r>
                        <w:rPr>
                          <w:rStyle w:val="sowc"/>
                          <w:color w:val="FFFFFF"/>
                        </w:rPr>
                        <w:t xml:space="preserve"> - </w:t>
                      </w:r>
                      <w:proofErr w:type="spellStart"/>
                      <w:r w:rsidRPr="006C7C52">
                        <w:rPr>
                          <w:rStyle w:val="sowc"/>
                          <w:color w:val="FFFFFF"/>
                          <w:sz w:val="24"/>
                          <w:szCs w:val="24"/>
                        </w:rPr>
                        <w:t>Programare</w:t>
                      </w:r>
                      <w:proofErr w:type="spellEnd"/>
                      <w:r w:rsidRPr="006C7C52">
                        <w:rPr>
                          <w:rStyle w:val="sowc"/>
                          <w:color w:val="FFFFFF"/>
                          <w:sz w:val="24"/>
                          <w:szCs w:val="24"/>
                        </w:rPr>
                        <w:t xml:space="preserve"> web </w:t>
                      </w:r>
                      <w:proofErr w:type="spellStart"/>
                      <w:r w:rsidRPr="006C7C52">
                        <w:rPr>
                          <w:rStyle w:val="sowc"/>
                          <w:color w:val="FFFFFF"/>
                          <w:sz w:val="24"/>
                          <w:szCs w:val="24"/>
                        </w:rPr>
                        <w:t>utilizând</w:t>
                      </w:r>
                      <w:proofErr w:type="spellEnd"/>
                      <w:r w:rsidRPr="006C7C52">
                        <w:rPr>
                          <w:rStyle w:val="sowc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7C52">
                        <w:rPr>
                          <w:rStyle w:val="sowc"/>
                          <w:color w:val="FFFFFF"/>
                          <w:sz w:val="24"/>
                          <w:szCs w:val="24"/>
                        </w:rPr>
                        <w:t>tehnologii</w:t>
                      </w:r>
                      <w:proofErr w:type="spellEnd"/>
                      <w:r w:rsidRPr="006C7C52">
                        <w:rPr>
                          <w:rStyle w:val="sowc"/>
                          <w:color w:val="FFFFFF"/>
                          <w:sz w:val="24"/>
                          <w:szCs w:val="24"/>
                        </w:rPr>
                        <w:t xml:space="preserve"> Java -</w:t>
                      </w:r>
                      <w:r>
                        <w:rPr>
                          <w:rStyle w:val="sowc"/>
                          <w:color w:val="FFFFFF"/>
                        </w:rPr>
                        <w:t xml:space="preserve"> </w:t>
                      </w:r>
                    </w:p>
                    <w:p w:rsidR="00B75909" w:rsidRPr="00855438" w:rsidRDefault="00B75909" w:rsidP="004F3DEC">
                      <w:pPr>
                        <w:pStyle w:val="Mysubhead"/>
                        <w:jc w:val="center"/>
                        <w:rPr>
                          <w:rStyle w:val="sowc"/>
                          <w:color w:val="FFFFF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0441F" w:rsidRPr="00084487">
        <w:tab/>
      </w:r>
    </w:p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4A73BF">
      <w:pPr>
        <w:pStyle w:val="My"/>
        <w:jc w:val="right"/>
        <w:rPr>
          <w:rStyle w:val="sowc"/>
          <w:color w:val="333333"/>
          <w:lang w:val="en-US"/>
        </w:rPr>
      </w:pPr>
    </w:p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6C7C52" w:rsidP="007D5AC1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0936CBAA" wp14:editId="162FF527">
                <wp:simplePos x="0" y="0"/>
                <wp:positionH relativeFrom="column">
                  <wp:posOffset>3848100</wp:posOffset>
                </wp:positionH>
                <wp:positionV relativeFrom="page">
                  <wp:posOffset>8572500</wp:posOffset>
                </wp:positionV>
                <wp:extent cx="3139440" cy="609600"/>
                <wp:effectExtent l="0" t="0" r="3810" b="0"/>
                <wp:wrapNone/>
                <wp:docPr id="7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5909" w:rsidRPr="006C7C52" w:rsidRDefault="00B75909" w:rsidP="006C7C52">
                            <w:pPr>
                              <w:pStyle w:val="Mysubhead"/>
                              <w:spacing w:before="0"/>
                              <w:jc w:val="left"/>
                              <w:rPr>
                                <w:rStyle w:val="sowc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C7C52">
                              <w:rPr>
                                <w:rStyle w:val="sowc"/>
                                <w:color w:val="FFFFFF"/>
                                <w:sz w:val="28"/>
                                <w:szCs w:val="28"/>
                              </w:rPr>
                              <w:t>Student:</w:t>
                            </w:r>
                          </w:p>
                          <w:p w:rsidR="00B75909" w:rsidRPr="00F55261" w:rsidRDefault="00B75909" w:rsidP="006C7C52">
                            <w:pPr>
                              <w:pStyle w:val="Mysubhead"/>
                              <w:spacing w:before="0"/>
                              <w:jc w:val="left"/>
                              <w:rPr>
                                <w:rStyle w:val="sowc"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5261">
                              <w:rPr>
                                <w:rStyle w:val="sowc"/>
                                <w:color w:val="FFFFFF"/>
                                <w:sz w:val="24"/>
                                <w:szCs w:val="24"/>
                              </w:rPr>
                              <w:t>Cătănoiu</w:t>
                            </w:r>
                            <w:proofErr w:type="spellEnd"/>
                            <w:r w:rsidRPr="00F55261">
                              <w:rPr>
                                <w:rStyle w:val="sowc"/>
                                <w:color w:val="FFFFFF"/>
                                <w:sz w:val="24"/>
                                <w:szCs w:val="24"/>
                              </w:rPr>
                              <w:t xml:space="preserve"> Gabriela-</w:t>
                            </w:r>
                            <w:proofErr w:type="spellStart"/>
                            <w:r w:rsidRPr="00F55261">
                              <w:rPr>
                                <w:rStyle w:val="sowc"/>
                                <w:color w:val="FFFFFF"/>
                                <w:sz w:val="24"/>
                                <w:szCs w:val="24"/>
                              </w:rPr>
                              <w:t>Anamaria</w:t>
                            </w:r>
                            <w:proofErr w:type="spellEnd"/>
                            <w:r w:rsidRPr="00F55261">
                              <w:rPr>
                                <w:rStyle w:val="sowc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2ABA">
                              <w:rPr>
                                <w:rStyle w:val="sowc"/>
                                <w:color w:val="FFFFFF"/>
                                <w:sz w:val="24"/>
                                <w:szCs w:val="24"/>
                              </w:rPr>
                              <w:t>405</w:t>
                            </w:r>
                          </w:p>
                          <w:p w:rsidR="00B75909" w:rsidRPr="00855438" w:rsidRDefault="00B75909" w:rsidP="006C7C52">
                            <w:pPr>
                              <w:pStyle w:val="Mysubhead"/>
                              <w:jc w:val="center"/>
                              <w:rPr>
                                <w:rStyle w:val="sowc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6CBAA" id="_x0000_s1027" type="#_x0000_t202" style="position:absolute;margin-left:303pt;margin-top:675pt;width:247.2pt;height:48pt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B75909" w:rsidRPr="006C7C52" w:rsidRDefault="00B75909" w:rsidP="006C7C52">
                      <w:pPr>
                        <w:pStyle w:val="Mysubhead"/>
                        <w:spacing w:before="0"/>
                        <w:jc w:val="left"/>
                        <w:rPr>
                          <w:rStyle w:val="sowc"/>
                          <w:color w:val="FFFFFF"/>
                          <w:sz w:val="28"/>
                          <w:szCs w:val="28"/>
                        </w:rPr>
                      </w:pPr>
                      <w:r w:rsidRPr="006C7C52">
                        <w:rPr>
                          <w:rStyle w:val="sowc"/>
                          <w:color w:val="FFFFFF"/>
                          <w:sz w:val="28"/>
                          <w:szCs w:val="28"/>
                        </w:rPr>
                        <w:t>Student:</w:t>
                      </w:r>
                    </w:p>
                    <w:p w:rsidR="00B75909" w:rsidRPr="00F55261" w:rsidRDefault="00B75909" w:rsidP="006C7C52">
                      <w:pPr>
                        <w:pStyle w:val="Mysubhead"/>
                        <w:spacing w:before="0"/>
                        <w:jc w:val="left"/>
                        <w:rPr>
                          <w:rStyle w:val="sowc"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 w:rsidRPr="00F55261">
                        <w:rPr>
                          <w:rStyle w:val="sowc"/>
                          <w:color w:val="FFFFFF"/>
                          <w:sz w:val="24"/>
                          <w:szCs w:val="24"/>
                        </w:rPr>
                        <w:t>Cătănoiu</w:t>
                      </w:r>
                      <w:proofErr w:type="spellEnd"/>
                      <w:r w:rsidRPr="00F55261">
                        <w:rPr>
                          <w:rStyle w:val="sowc"/>
                          <w:color w:val="FFFFFF"/>
                          <w:sz w:val="24"/>
                          <w:szCs w:val="24"/>
                        </w:rPr>
                        <w:t xml:space="preserve"> Gabriela-</w:t>
                      </w:r>
                      <w:proofErr w:type="spellStart"/>
                      <w:r w:rsidRPr="00F55261">
                        <w:rPr>
                          <w:rStyle w:val="sowc"/>
                          <w:color w:val="FFFFFF"/>
                          <w:sz w:val="24"/>
                          <w:szCs w:val="24"/>
                        </w:rPr>
                        <w:t>Anamaria</w:t>
                      </w:r>
                      <w:proofErr w:type="spellEnd"/>
                      <w:r w:rsidRPr="00F55261">
                        <w:rPr>
                          <w:rStyle w:val="sowc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 w:rsidR="00F72ABA">
                        <w:rPr>
                          <w:rStyle w:val="sowc"/>
                          <w:color w:val="FFFFFF"/>
                          <w:sz w:val="24"/>
                          <w:szCs w:val="24"/>
                        </w:rPr>
                        <w:t>405</w:t>
                      </w:r>
                    </w:p>
                    <w:p w:rsidR="00B75909" w:rsidRPr="00855438" w:rsidRDefault="00B75909" w:rsidP="006C7C52">
                      <w:pPr>
                        <w:pStyle w:val="Mysubhead"/>
                        <w:jc w:val="center"/>
                        <w:rPr>
                          <w:rStyle w:val="sowc"/>
                          <w:color w:val="FFFFF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DE63EB" w:rsidP="007D5AC1">
      <w:r>
        <w:rPr>
          <w:noProof/>
          <w:lang w:eastAsia="en-US"/>
        </w:rPr>
        <w:lastRenderedPageBreak/>
        <w:drawing>
          <wp:anchor distT="0" distB="0" distL="114300" distR="114300" simplePos="0" relativeHeight="251678720" behindDoc="1" locked="0" layoutInCell="1" allowOverlap="1" wp14:anchorId="6D3B2C94" wp14:editId="122A14EB">
            <wp:simplePos x="0" y="0"/>
            <wp:positionH relativeFrom="margin">
              <wp:align>left</wp:align>
            </wp:positionH>
            <wp:positionV relativeFrom="paragraph">
              <wp:posOffset>-625475</wp:posOffset>
            </wp:positionV>
            <wp:extent cx="7772400" cy="1135380"/>
            <wp:effectExtent l="0" t="0" r="0" b="7620"/>
            <wp:wrapNone/>
            <wp:docPr id="8" name="Picture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4A73BF" w:rsidP="007D5AC1"/>
    <w:p w:rsidR="004A73BF" w:rsidRPr="00084487" w:rsidRDefault="00DE63EB" w:rsidP="007D5AC1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611D3FA6" wp14:editId="3A1FAB4E">
                <wp:simplePos x="0" y="0"/>
                <wp:positionH relativeFrom="column">
                  <wp:posOffset>571500</wp:posOffset>
                </wp:positionH>
                <wp:positionV relativeFrom="page">
                  <wp:posOffset>1684020</wp:posOffset>
                </wp:positionV>
                <wp:extent cx="6385560" cy="7574280"/>
                <wp:effectExtent l="0" t="0" r="0" b="7620"/>
                <wp:wrapNone/>
                <wp:docPr id="4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5560" cy="757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5909" w:rsidRDefault="00B75909" w:rsidP="00DE39A8">
                            <w:pPr>
                              <w:pStyle w:val="MyHeadtitle"/>
                              <w:spacing w:before="0" w:after="0"/>
                              <w:rPr>
                                <w:color w:val="993300"/>
                              </w:rPr>
                            </w:pPr>
                            <w:proofErr w:type="spellStart"/>
                            <w:r>
                              <w:rPr>
                                <w:color w:val="993300"/>
                              </w:rPr>
                              <w:t>Cuprins</w:t>
                            </w:r>
                            <w:proofErr w:type="spellEnd"/>
                          </w:p>
                          <w:p w:rsidR="00B75909" w:rsidRPr="00A2076A" w:rsidRDefault="00B75909" w:rsidP="00DE39A8">
                            <w:pPr>
                              <w:pStyle w:val="MyHeadtitle"/>
                              <w:spacing w:before="0" w:after="0"/>
                              <w:rPr>
                                <w:color w:val="993300"/>
                              </w:rPr>
                            </w:pPr>
                          </w:p>
                          <w:p w:rsidR="00B75909" w:rsidRDefault="00B75909" w:rsidP="00DE39A8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Introducere</w:t>
                            </w:r>
                            <w:proofErr w:type="spellEnd"/>
                          </w:p>
                          <w:p w:rsidR="00B75909" w:rsidRDefault="00B75909" w:rsidP="00DE39A8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Business requirements</w:t>
                            </w:r>
                          </w:p>
                          <w:p w:rsidR="00B75909" w:rsidRDefault="00B75909" w:rsidP="00B27C77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5 business requirements explicate</w:t>
                            </w:r>
                          </w:p>
                          <w:p w:rsidR="00B75909" w:rsidRPr="00B27C77" w:rsidRDefault="00B75909" w:rsidP="00B27C77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Endpoints</w:t>
                            </w:r>
                          </w:p>
                          <w:p w:rsidR="00B75909" w:rsidRPr="00E34D55" w:rsidRDefault="00B75909" w:rsidP="00151FD0">
                            <w:pPr>
                              <w:pStyle w:val="My"/>
                              <w:jc w:val="both"/>
                              <w:rPr>
                                <w:rStyle w:val="sowc"/>
                                <w:b/>
                                <w:color w:val="99336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D3FA6" id="Text Box 219" o:spid="_x0000_s1028" type="#_x0000_t202" style="position:absolute;margin-left:45pt;margin-top:132.6pt;width:502.8pt;height:596.4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" filled="f" fillcolor="#fffffe" stroked="f" strokecolor="#212120" insetpen="t">
                <v:textbox inset="2.88pt,2.88pt,2.88pt,2.88pt">
                  <w:txbxContent>
                    <w:p w:rsidR="00B75909" w:rsidRDefault="00B75909" w:rsidP="00DE39A8">
                      <w:pPr>
                        <w:pStyle w:val="MyHeadtitle"/>
                        <w:spacing w:before="0" w:after="0"/>
                        <w:rPr>
                          <w:color w:val="993300"/>
                        </w:rPr>
                      </w:pPr>
                      <w:proofErr w:type="spellStart"/>
                      <w:r>
                        <w:rPr>
                          <w:color w:val="993300"/>
                        </w:rPr>
                        <w:t>Cuprins</w:t>
                      </w:r>
                      <w:proofErr w:type="spellEnd"/>
                    </w:p>
                    <w:p w:rsidR="00B75909" w:rsidRPr="00A2076A" w:rsidRDefault="00B75909" w:rsidP="00DE39A8">
                      <w:pPr>
                        <w:pStyle w:val="MyHeadtitle"/>
                        <w:spacing w:before="0" w:after="0"/>
                        <w:rPr>
                          <w:color w:val="993300"/>
                        </w:rPr>
                      </w:pPr>
                    </w:p>
                    <w:p w:rsidR="00B75909" w:rsidRDefault="00B75909" w:rsidP="00DE39A8">
                      <w:pPr>
                        <w:pStyle w:val="My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Introducere</w:t>
                      </w:r>
                      <w:proofErr w:type="spellEnd"/>
                    </w:p>
                    <w:p w:rsidR="00B75909" w:rsidRDefault="00B75909" w:rsidP="00DE39A8">
                      <w:pPr>
                        <w:pStyle w:val="My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r>
                        <w:rPr>
                          <w:color w:val="333333"/>
                          <w:szCs w:val="40"/>
                          <w:lang w:val="en-US"/>
                        </w:rPr>
                        <w:t>Business requirements</w:t>
                      </w:r>
                    </w:p>
                    <w:p w:rsidR="00B75909" w:rsidRDefault="00B75909" w:rsidP="00B27C77">
                      <w:pPr>
                        <w:pStyle w:val="My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r>
                        <w:rPr>
                          <w:color w:val="333333"/>
                          <w:szCs w:val="40"/>
                          <w:lang w:val="en-US"/>
                        </w:rPr>
                        <w:t>5 business requirements explicate</w:t>
                      </w:r>
                    </w:p>
                    <w:p w:rsidR="00B75909" w:rsidRPr="00B27C77" w:rsidRDefault="00B75909" w:rsidP="00B27C77">
                      <w:pPr>
                        <w:pStyle w:val="My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r>
                        <w:rPr>
                          <w:color w:val="333333"/>
                          <w:szCs w:val="40"/>
                          <w:lang w:val="en-US"/>
                        </w:rPr>
                        <w:t>Endpoints</w:t>
                      </w:r>
                    </w:p>
                    <w:p w:rsidR="00B75909" w:rsidRPr="00E34D55" w:rsidRDefault="00B75909" w:rsidP="00151FD0">
                      <w:pPr>
                        <w:pStyle w:val="My"/>
                        <w:jc w:val="both"/>
                        <w:rPr>
                          <w:rStyle w:val="sowc"/>
                          <w:b/>
                          <w:color w:val="993366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A73BF" w:rsidRPr="00084487" w:rsidRDefault="004A73BF" w:rsidP="007D5AC1"/>
    <w:p w:rsidR="004A73BF" w:rsidRPr="00084487" w:rsidRDefault="004A73BF" w:rsidP="007D5AC1"/>
    <w:p w:rsidR="00F0441F" w:rsidRPr="00084487" w:rsidRDefault="00F0441F" w:rsidP="007D5AC1"/>
    <w:p w:rsidR="00F0441F" w:rsidRPr="00084487" w:rsidRDefault="00F0441F" w:rsidP="007D5AC1"/>
    <w:p w:rsidR="00F0441F" w:rsidRPr="00084487" w:rsidRDefault="00F0441F" w:rsidP="007D5AC1"/>
    <w:p w:rsidR="00F0441F" w:rsidRPr="00084487" w:rsidRDefault="00F0441F" w:rsidP="007D5AC1"/>
    <w:p w:rsidR="00F0441F" w:rsidRPr="00084487" w:rsidRDefault="00F0441F" w:rsidP="007D5AC1"/>
    <w:p w:rsidR="00F0441F" w:rsidRPr="00084487" w:rsidRDefault="00F0441F" w:rsidP="007D5AC1"/>
    <w:p w:rsidR="00F0441F" w:rsidRPr="00084487" w:rsidRDefault="00F0441F" w:rsidP="007D5AC1"/>
    <w:p w:rsidR="00664743" w:rsidRPr="00084487" w:rsidRDefault="00664743" w:rsidP="007D5AC1"/>
    <w:p w:rsidR="00664743" w:rsidRPr="00084487" w:rsidRDefault="00664743" w:rsidP="007D5AC1"/>
    <w:p w:rsidR="00F0441F" w:rsidRPr="00084487" w:rsidRDefault="00F0441F" w:rsidP="007D5AC1"/>
    <w:p w:rsidR="00F0441F" w:rsidRPr="00084487" w:rsidRDefault="00F0441F" w:rsidP="007D5AC1"/>
    <w:p w:rsidR="00F0441F" w:rsidRPr="00084487" w:rsidRDefault="00F0441F" w:rsidP="007D5AC1"/>
    <w:p w:rsidR="00F0441F" w:rsidRPr="00084487" w:rsidRDefault="00F0441F" w:rsidP="007D5AC1"/>
    <w:p w:rsidR="00F0441F" w:rsidRPr="00084487" w:rsidRDefault="00F0441F" w:rsidP="007D5AC1"/>
    <w:p w:rsidR="00F0441F" w:rsidRPr="00084487" w:rsidRDefault="00F0441F" w:rsidP="007D5AC1"/>
    <w:p w:rsidR="00F0441F" w:rsidRPr="00084487" w:rsidRDefault="00F0441F" w:rsidP="007D5AC1"/>
    <w:p w:rsidR="00F0441F" w:rsidRPr="00084487" w:rsidRDefault="00F0441F" w:rsidP="007D5AC1"/>
    <w:p w:rsidR="00F0441F" w:rsidRPr="00084487" w:rsidRDefault="00F0441F" w:rsidP="007D5AC1"/>
    <w:p w:rsidR="00BE34C5" w:rsidRPr="00084487" w:rsidRDefault="00BE34C5" w:rsidP="007D5AC1"/>
    <w:p w:rsidR="00BE34C5" w:rsidRPr="00084487" w:rsidRDefault="00BE34C5" w:rsidP="007D5AC1"/>
    <w:p w:rsidR="00BE34C5" w:rsidRPr="00084487" w:rsidRDefault="00BE34C5" w:rsidP="007D5AC1"/>
    <w:p w:rsidR="00F0441F" w:rsidRPr="00084487" w:rsidRDefault="00F0441F" w:rsidP="007D5AC1"/>
    <w:p w:rsidR="00F0441F" w:rsidRPr="00084487" w:rsidRDefault="00F0441F" w:rsidP="007D5AC1"/>
    <w:p w:rsidR="00664743" w:rsidRPr="00084487" w:rsidRDefault="00664743" w:rsidP="007D5AC1"/>
    <w:p w:rsidR="00664743" w:rsidRPr="00084487" w:rsidRDefault="00664743" w:rsidP="007D5AC1"/>
    <w:p w:rsidR="00664743" w:rsidRPr="00084487" w:rsidRDefault="00664743" w:rsidP="007D5AC1"/>
    <w:p w:rsidR="00664743" w:rsidRPr="00084487" w:rsidRDefault="00664743" w:rsidP="007D5AC1"/>
    <w:p w:rsidR="00664743" w:rsidRPr="00084487" w:rsidRDefault="00664743" w:rsidP="007D5AC1"/>
    <w:p w:rsidR="00664743" w:rsidRPr="00084487" w:rsidRDefault="00664743" w:rsidP="007D5AC1"/>
    <w:p w:rsidR="00664743" w:rsidRPr="00084487" w:rsidRDefault="00664743" w:rsidP="007D5AC1"/>
    <w:p w:rsidR="00664743" w:rsidRPr="00084487" w:rsidRDefault="00664743" w:rsidP="007D5AC1"/>
    <w:p w:rsidR="00664743" w:rsidRPr="00084487" w:rsidRDefault="00664743" w:rsidP="007D5AC1"/>
    <w:p w:rsidR="00664743" w:rsidRPr="00084487" w:rsidRDefault="00664743" w:rsidP="007D5AC1"/>
    <w:p w:rsidR="00664743" w:rsidRPr="00084487" w:rsidRDefault="00664743" w:rsidP="007D5AC1"/>
    <w:p w:rsidR="00664743" w:rsidRPr="00084487" w:rsidRDefault="00664743" w:rsidP="007D5AC1"/>
    <w:p w:rsidR="00664743" w:rsidRPr="00084487" w:rsidRDefault="00664743" w:rsidP="007D5AC1"/>
    <w:p w:rsidR="00664743" w:rsidRPr="00084487" w:rsidRDefault="00664743" w:rsidP="007D5AC1"/>
    <w:p w:rsidR="00664743" w:rsidRPr="00084487" w:rsidRDefault="00664743" w:rsidP="007D5AC1"/>
    <w:p w:rsidR="00664743" w:rsidRPr="00084487" w:rsidRDefault="00664743" w:rsidP="007D5AC1"/>
    <w:p w:rsidR="00664743" w:rsidRPr="00084487" w:rsidRDefault="002D2E2F" w:rsidP="002D2E2F">
      <w:pPr>
        <w:tabs>
          <w:tab w:val="left" w:pos="9012"/>
        </w:tabs>
      </w:pPr>
      <w:r w:rsidRPr="00084487">
        <w:tab/>
      </w:r>
    </w:p>
    <w:p w:rsidR="00664743" w:rsidRPr="00084487" w:rsidRDefault="00664743" w:rsidP="007D5AC1"/>
    <w:p w:rsidR="00664743" w:rsidRPr="00084487" w:rsidRDefault="00664743" w:rsidP="007D5AC1"/>
    <w:p w:rsidR="00664743" w:rsidRPr="00084487" w:rsidRDefault="00DE63EB" w:rsidP="007D5AC1">
      <w:r>
        <w:rPr>
          <w:noProof/>
          <w:lang w:eastAsia="en-US"/>
        </w:rPr>
        <w:drawing>
          <wp:anchor distT="0" distB="0" distL="114300" distR="114300" simplePos="0" relativeHeight="251676672" behindDoc="1" locked="0" layoutInCell="1" allowOverlap="1" wp14:anchorId="6D3B2C94" wp14:editId="122A14E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7772400" cy="1135380"/>
            <wp:effectExtent l="0" t="0" r="0" b="7620"/>
            <wp:wrapNone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743" w:rsidRPr="00084487" w:rsidRDefault="00B4645A" w:rsidP="007D5AC1">
      <w:r>
        <w:rPr>
          <w:noProof/>
          <w:lang w:eastAsia="en-US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-739140</wp:posOffset>
            </wp:positionV>
            <wp:extent cx="7772400" cy="1135380"/>
            <wp:effectExtent l="0" t="0" r="0" b="7620"/>
            <wp:wrapNone/>
            <wp:docPr id="289" name="Picture 28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743" w:rsidRPr="00084487" w:rsidRDefault="00664743" w:rsidP="007D5AC1"/>
    <w:p w:rsidR="00664743" w:rsidRPr="00084487" w:rsidRDefault="00664743" w:rsidP="007D5AC1"/>
    <w:p w:rsidR="00664743" w:rsidRPr="00084487" w:rsidRDefault="00DE63EB" w:rsidP="007D5AC1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EDAEC88" wp14:editId="3FB0F380">
                <wp:simplePos x="0" y="0"/>
                <wp:positionH relativeFrom="column">
                  <wp:posOffset>472440</wp:posOffset>
                </wp:positionH>
                <wp:positionV relativeFrom="page">
                  <wp:posOffset>1310640</wp:posOffset>
                </wp:positionV>
                <wp:extent cx="6591300" cy="7863840"/>
                <wp:effectExtent l="0" t="0" r="0" b="3810"/>
                <wp:wrapNone/>
                <wp:docPr id="2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786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5909" w:rsidRPr="00A2076A" w:rsidRDefault="00B75909" w:rsidP="00AB16C9">
                            <w:pPr>
                              <w:pStyle w:val="MyHeadtitle"/>
                              <w:rPr>
                                <w:color w:val="993300"/>
                              </w:rPr>
                            </w:pPr>
                            <w:r>
                              <w:rPr>
                                <w:color w:val="9933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93300"/>
                              </w:rPr>
                              <w:t>Introducere</w:t>
                            </w:r>
                            <w:proofErr w:type="spellEnd"/>
                          </w:p>
                          <w:p w:rsidR="00B75909" w:rsidRDefault="00B75909" w:rsidP="002C2A07">
                            <w:pPr>
                              <w:pStyle w:val="My"/>
                              <w:jc w:val="both"/>
                              <w:rPr>
                                <w:rStyle w:val="sowc"/>
                                <w:color w:val="333333"/>
                                <w:lang w:val="en-US"/>
                              </w:rPr>
                            </w:pPr>
                          </w:p>
                          <w:p w:rsidR="00B75909" w:rsidRDefault="00B75909" w:rsidP="002C2A07">
                            <w:pPr>
                              <w:pStyle w:val="My"/>
                              <w:ind w:firstLine="708"/>
                              <w:jc w:val="both"/>
                              <w:rPr>
                                <w:rStyle w:val="sowc"/>
                                <w:color w:val="33333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Proiectul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constă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implementarea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unei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baze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de date care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să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gestioneze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cărţile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care se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află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într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-o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bibliotecă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cărţi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împrumutate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şi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abonaţii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bibliotecii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Pe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parcursul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desfăşurării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proiectului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îmi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propun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:rsidR="00B75909" w:rsidRPr="00520108" w:rsidRDefault="00B75909" w:rsidP="00520108">
                            <w:pPr>
                              <w:pStyle w:val="My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realizez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organizare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cât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compactă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datelor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astfel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încât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bibliotecarul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poată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obţine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uşor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date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exemplarele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care se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regăsesc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bibliotecă</w:t>
                            </w:r>
                            <w:proofErr w:type="spellEnd"/>
                          </w:p>
                          <w:p w:rsidR="00B75909" w:rsidRPr="00851FE9" w:rsidRDefault="00B75909" w:rsidP="00520108">
                            <w:pPr>
                              <w:pStyle w:val="My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ofer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abonaţilor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posibilitatea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de a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vedea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cărţile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împrumutate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de-a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lungul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timpului</w:t>
                            </w:r>
                            <w:proofErr w:type="spellEnd"/>
                          </w:p>
                          <w:p w:rsidR="00B75909" w:rsidRDefault="00B75909" w:rsidP="00520108">
                            <w:pPr>
                              <w:pStyle w:val="My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ofere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posibilitatea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abonaţilor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a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căuta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bibliotecă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toate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informaţiile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anumită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carte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şi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autorul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acesteia</w:t>
                            </w:r>
                            <w:proofErr w:type="spellEnd"/>
                          </w:p>
                          <w:p w:rsidR="00B75909" w:rsidRDefault="00B75909" w:rsidP="00520108">
                            <w:pPr>
                              <w:pStyle w:val="My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pastrez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evidenţă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clară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tuturor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abonaţilor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care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împrumută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cărţi</w:t>
                            </w:r>
                            <w:proofErr w:type="spellEnd"/>
                          </w:p>
                          <w:p w:rsidR="00B75909" w:rsidRDefault="00B75909" w:rsidP="00610D05">
                            <w:pPr>
                              <w:pStyle w:val="My"/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  <w:p w:rsidR="00B75909" w:rsidRDefault="00B75909" w:rsidP="00610D05">
                            <w:pPr>
                              <w:pStyle w:val="My"/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  <w:p w:rsidR="00B75909" w:rsidRDefault="00B75909" w:rsidP="00610D05">
                            <w:pPr>
                              <w:pStyle w:val="MyHeadtitle"/>
                              <w:spacing w:before="0" w:after="0"/>
                              <w:rPr>
                                <w:color w:val="993300"/>
                              </w:rPr>
                            </w:pPr>
                            <w:r>
                              <w:rPr>
                                <w:color w:val="993300"/>
                              </w:rPr>
                              <w:t xml:space="preserve"> Business requirements</w:t>
                            </w:r>
                          </w:p>
                          <w:p w:rsidR="00B75909" w:rsidRDefault="00B75909" w:rsidP="00610D05">
                            <w:pPr>
                              <w:pStyle w:val="My"/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ab/>
                            </w:r>
                          </w:p>
                          <w:p w:rsidR="00B75909" w:rsidRDefault="00B75909" w:rsidP="00087868">
                            <w:pPr>
                              <w:pStyle w:val="M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calitate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proprietar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produs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pot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comunic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abonaţilor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referitoare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cărţile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împrumutate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bibliotecă</w:t>
                            </w:r>
                            <w:proofErr w:type="spellEnd"/>
                          </w:p>
                          <w:p w:rsidR="00B75909" w:rsidRDefault="00B75909" w:rsidP="00087868">
                            <w:pPr>
                              <w:pStyle w:val="M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calitate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proprietar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produs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voi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oferi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abonaţilor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toate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informaţiile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care au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nevoie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referitoare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la o carte</w:t>
                            </w:r>
                          </w:p>
                          <w:p w:rsidR="00B75909" w:rsidRDefault="00B75909" w:rsidP="00087868">
                            <w:pPr>
                              <w:pStyle w:val="M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calitate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proprietar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produs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vreau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pot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contacta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clientul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folosind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datele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sale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personale</w:t>
                            </w:r>
                            <w:proofErr w:type="spellEnd"/>
                          </w:p>
                          <w:p w:rsidR="00B75909" w:rsidRDefault="00B75909" w:rsidP="00087868">
                            <w:pPr>
                              <w:pStyle w:val="M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calitate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proprietar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produs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voi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putea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reorganiza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date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cărţi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funcţie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multe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criterii</w:t>
                            </w:r>
                            <w:proofErr w:type="spellEnd"/>
                          </w:p>
                          <w:p w:rsidR="00B75909" w:rsidRDefault="00B75909" w:rsidP="00087868">
                            <w:pPr>
                              <w:pStyle w:val="M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calitate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proprietar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produs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voi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achiziţiona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noi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carţi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bibliotecă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avea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gamă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largă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clienţi</w:t>
                            </w:r>
                            <w:proofErr w:type="spellEnd"/>
                          </w:p>
                          <w:p w:rsidR="00B75909" w:rsidRDefault="00B75909" w:rsidP="00087868">
                            <w:pPr>
                              <w:pStyle w:val="M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calitate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proprietar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produs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voi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oferi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actualizare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împrumuturilor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funcţie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cererea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abonatului</w:t>
                            </w:r>
                            <w:proofErr w:type="spellEnd"/>
                          </w:p>
                          <w:p w:rsidR="00B75909" w:rsidRDefault="00B75909" w:rsidP="00B75909">
                            <w:pPr>
                              <w:pStyle w:val="M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102D00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 w:rsidRPr="00102D00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2D00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calitate</w:t>
                            </w:r>
                            <w:proofErr w:type="spellEnd"/>
                            <w:r w:rsidRPr="00102D00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102D00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proprietar</w:t>
                            </w:r>
                            <w:proofErr w:type="spellEnd"/>
                            <w:r w:rsidRPr="00102D00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102D00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produs</w:t>
                            </w:r>
                            <w:proofErr w:type="spellEnd"/>
                            <w:r w:rsidRPr="00102D00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voi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oferi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posibilitatea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abonaţilor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a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lua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legătura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biblioteca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:rsidR="00B75909" w:rsidRPr="00102D00" w:rsidRDefault="00B75909" w:rsidP="00B75909">
                            <w:pPr>
                              <w:pStyle w:val="M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102D00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 w:rsidRPr="00102D00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2D00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calitate</w:t>
                            </w:r>
                            <w:proofErr w:type="spellEnd"/>
                            <w:r w:rsidRPr="00102D00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102D00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proprietar</w:t>
                            </w:r>
                            <w:proofErr w:type="spellEnd"/>
                            <w:r w:rsidRPr="00102D00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102D00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produs</w:t>
                            </w:r>
                            <w:proofErr w:type="spellEnd"/>
                            <w:r w:rsidRPr="00102D00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ma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voi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asigura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ca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datele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personale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ale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clientului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sunt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confidenţiale</w:t>
                            </w:r>
                            <w:proofErr w:type="spellEnd"/>
                          </w:p>
                          <w:p w:rsidR="00B75909" w:rsidRDefault="00B75909" w:rsidP="00087868">
                            <w:pPr>
                              <w:pStyle w:val="M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calitate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proprietar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produs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pot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înştiinţa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abonatul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carţile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care` nu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există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datorită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cererii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foarte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mici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împrumut</w:t>
                            </w:r>
                            <w:proofErr w:type="spellEnd"/>
                          </w:p>
                          <w:p w:rsidR="00B75909" w:rsidRPr="00B27C77" w:rsidRDefault="00B75909" w:rsidP="00AB16C9">
                            <w:pPr>
                              <w:pStyle w:val="My"/>
                              <w:numPr>
                                <w:ilvl w:val="0"/>
                                <w:numId w:val="5"/>
                              </w:numPr>
                              <w:ind w:left="1080" w:hanging="450"/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calitate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proprietar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produs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voi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permite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abonaţiilor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nu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facă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parte din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clienţii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bibliotecii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AEC88" id="Text Box 150" o:spid="_x0000_s1029" type="#_x0000_t202" style="position:absolute;margin-left:37.2pt;margin-top:103.2pt;width:519pt;height:619.2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" filled="f" fillcolor="#fffffe" stroked="f" strokecolor="#212120" insetpen="t">
                <v:textbox inset="2.88pt,2.88pt,2.88pt,2.88pt">
                  <w:txbxContent>
                    <w:p w:rsidR="00B75909" w:rsidRPr="00A2076A" w:rsidRDefault="00B75909" w:rsidP="00AB16C9">
                      <w:pPr>
                        <w:pStyle w:val="MyHeadtitle"/>
                        <w:rPr>
                          <w:color w:val="993300"/>
                        </w:rPr>
                      </w:pPr>
                      <w:r>
                        <w:rPr>
                          <w:color w:val="9933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93300"/>
                        </w:rPr>
                        <w:t>Introducere</w:t>
                      </w:r>
                      <w:proofErr w:type="spellEnd"/>
                    </w:p>
                    <w:p w:rsidR="00B75909" w:rsidRDefault="00B75909" w:rsidP="002C2A07">
                      <w:pPr>
                        <w:pStyle w:val="My"/>
                        <w:jc w:val="both"/>
                        <w:rPr>
                          <w:rStyle w:val="sowc"/>
                          <w:color w:val="333333"/>
                          <w:lang w:val="en-US"/>
                        </w:rPr>
                      </w:pPr>
                    </w:p>
                    <w:p w:rsidR="00B75909" w:rsidRDefault="00B75909" w:rsidP="002C2A07">
                      <w:pPr>
                        <w:pStyle w:val="My"/>
                        <w:ind w:firstLine="708"/>
                        <w:jc w:val="both"/>
                        <w:rPr>
                          <w:rStyle w:val="sowc"/>
                          <w:color w:val="333333"/>
                          <w:lang w:val="en-US"/>
                        </w:rPr>
                      </w:pP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Proiectul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constă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implementarea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unei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baze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de date care </w:t>
                      </w:r>
                      <w:proofErr w:type="spellStart"/>
                      <w:proofErr w:type="gram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să</w:t>
                      </w:r>
                      <w:proofErr w:type="spellEnd"/>
                      <w:proofErr w:type="gram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gestioneze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cărţile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care se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află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într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-o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bibliotecă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cărţi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împrumutate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şi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abonaţii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bibliotecii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Pe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parcursul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desfăşurării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proiectului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îmi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propun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>:</w:t>
                      </w:r>
                    </w:p>
                    <w:p w:rsidR="00B75909" w:rsidRPr="00520108" w:rsidRDefault="00B75909" w:rsidP="00520108">
                      <w:pPr>
                        <w:pStyle w:val="My"/>
                        <w:numPr>
                          <w:ilvl w:val="0"/>
                          <w:numId w:val="4"/>
                        </w:numPr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să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realizez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organizare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cât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compactă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datelor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astfel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încât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bibliotecarul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să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poată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obţine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uşor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date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exemplarele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care se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regăsesc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bibliotecă</w:t>
                      </w:r>
                      <w:proofErr w:type="spellEnd"/>
                    </w:p>
                    <w:p w:rsidR="00B75909" w:rsidRPr="00851FE9" w:rsidRDefault="00B75909" w:rsidP="00520108">
                      <w:pPr>
                        <w:pStyle w:val="My"/>
                        <w:numPr>
                          <w:ilvl w:val="0"/>
                          <w:numId w:val="4"/>
                        </w:numPr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să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ofer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abonaţilor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posibilitatea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de a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vedea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cu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cărţile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împrumutate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de-a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lungul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timpului</w:t>
                      </w:r>
                      <w:proofErr w:type="spellEnd"/>
                    </w:p>
                    <w:p w:rsidR="00B75909" w:rsidRDefault="00B75909" w:rsidP="00520108">
                      <w:pPr>
                        <w:pStyle w:val="My"/>
                        <w:numPr>
                          <w:ilvl w:val="0"/>
                          <w:numId w:val="4"/>
                        </w:numPr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ofere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posibilitatea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abonaţilor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a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căuta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bibliotecă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toate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informaţiile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anumită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carte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şi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autorul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acesteia</w:t>
                      </w:r>
                      <w:proofErr w:type="spellEnd"/>
                    </w:p>
                    <w:p w:rsidR="00B75909" w:rsidRDefault="00B75909" w:rsidP="00520108">
                      <w:pPr>
                        <w:pStyle w:val="My"/>
                        <w:numPr>
                          <w:ilvl w:val="0"/>
                          <w:numId w:val="4"/>
                        </w:numPr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pastrez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evidenţă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clară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tuturor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abonaţilor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care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împrumută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cărţi</w:t>
                      </w:r>
                      <w:proofErr w:type="spellEnd"/>
                    </w:p>
                    <w:p w:rsidR="00B75909" w:rsidRDefault="00B75909" w:rsidP="00610D05">
                      <w:pPr>
                        <w:pStyle w:val="My"/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</w:p>
                    <w:p w:rsidR="00B75909" w:rsidRDefault="00B75909" w:rsidP="00610D05">
                      <w:pPr>
                        <w:pStyle w:val="My"/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</w:p>
                    <w:p w:rsidR="00B75909" w:rsidRDefault="00B75909" w:rsidP="00610D05">
                      <w:pPr>
                        <w:pStyle w:val="MyHeadtitle"/>
                        <w:spacing w:before="0" w:after="0"/>
                        <w:rPr>
                          <w:color w:val="993300"/>
                        </w:rPr>
                      </w:pPr>
                      <w:r>
                        <w:rPr>
                          <w:color w:val="993300"/>
                        </w:rPr>
                        <w:t xml:space="preserve"> Business requirements</w:t>
                      </w:r>
                    </w:p>
                    <w:p w:rsidR="00B75909" w:rsidRDefault="00B75909" w:rsidP="00610D05">
                      <w:pPr>
                        <w:pStyle w:val="My"/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r>
                        <w:rPr>
                          <w:color w:val="333333"/>
                          <w:szCs w:val="40"/>
                          <w:lang w:val="en-US"/>
                        </w:rPr>
                        <w:tab/>
                      </w:r>
                    </w:p>
                    <w:p w:rsidR="00B75909" w:rsidRDefault="00B75909" w:rsidP="00087868">
                      <w:pPr>
                        <w:pStyle w:val="My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calitate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proprietar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produs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pot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comunic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abonaţilor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referitoare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cărţile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împrumutate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bibliotecă</w:t>
                      </w:r>
                      <w:proofErr w:type="spellEnd"/>
                    </w:p>
                    <w:p w:rsidR="00B75909" w:rsidRDefault="00B75909" w:rsidP="00087868">
                      <w:pPr>
                        <w:pStyle w:val="My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calitate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proprietar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produs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voi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oferi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abonaţilor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toate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informaţiile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care au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nevoie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referitoare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la o carte</w:t>
                      </w:r>
                    </w:p>
                    <w:p w:rsidR="00B75909" w:rsidRDefault="00B75909" w:rsidP="00087868">
                      <w:pPr>
                        <w:pStyle w:val="My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calitate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proprietar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produs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vreau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pot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contacta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clientul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folosind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datele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sale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personale</w:t>
                      </w:r>
                      <w:proofErr w:type="spellEnd"/>
                    </w:p>
                    <w:p w:rsidR="00B75909" w:rsidRDefault="00B75909" w:rsidP="00087868">
                      <w:pPr>
                        <w:pStyle w:val="My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calitate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proprietar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produs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voi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putea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reorganiza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date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cărţi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funcţie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multe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criterii</w:t>
                      </w:r>
                      <w:proofErr w:type="spellEnd"/>
                    </w:p>
                    <w:p w:rsidR="00B75909" w:rsidRDefault="00B75909" w:rsidP="00087868">
                      <w:pPr>
                        <w:pStyle w:val="My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calitate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proprietar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produs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voi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achiziţiona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noi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carţi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bibliotecă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avea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gamă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largă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clienţi</w:t>
                      </w:r>
                      <w:proofErr w:type="spellEnd"/>
                    </w:p>
                    <w:p w:rsidR="00B75909" w:rsidRDefault="00B75909" w:rsidP="00087868">
                      <w:pPr>
                        <w:pStyle w:val="My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calitate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proprietar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produs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voi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oferi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actualizare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împrumuturilor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funcţie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cererea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abonatului</w:t>
                      </w:r>
                      <w:proofErr w:type="spellEnd"/>
                    </w:p>
                    <w:p w:rsidR="00B75909" w:rsidRDefault="00B75909" w:rsidP="00B75909">
                      <w:pPr>
                        <w:pStyle w:val="My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 w:rsidRPr="00102D00"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 w:rsidRPr="00102D00"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102D00">
                        <w:rPr>
                          <w:color w:val="333333"/>
                          <w:szCs w:val="40"/>
                          <w:lang w:val="en-US"/>
                        </w:rPr>
                        <w:t>calitate</w:t>
                      </w:r>
                      <w:proofErr w:type="spellEnd"/>
                      <w:r w:rsidRPr="00102D00"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 w:rsidRPr="00102D00">
                        <w:rPr>
                          <w:color w:val="333333"/>
                          <w:szCs w:val="40"/>
                          <w:lang w:val="en-US"/>
                        </w:rPr>
                        <w:t>proprietar</w:t>
                      </w:r>
                      <w:proofErr w:type="spellEnd"/>
                      <w:r w:rsidRPr="00102D00"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 w:rsidRPr="00102D00">
                        <w:rPr>
                          <w:color w:val="333333"/>
                          <w:szCs w:val="40"/>
                          <w:lang w:val="en-US"/>
                        </w:rPr>
                        <w:t>produs</w:t>
                      </w:r>
                      <w:proofErr w:type="spellEnd"/>
                      <w:r w:rsidRPr="00102D00">
                        <w:rPr>
                          <w:color w:val="333333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voi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oferi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posibilitatea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abonaţilor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a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lua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legătura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cu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biblioteca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</w:p>
                    <w:p w:rsidR="00B75909" w:rsidRPr="00102D00" w:rsidRDefault="00B75909" w:rsidP="00B75909">
                      <w:pPr>
                        <w:pStyle w:val="My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 w:rsidRPr="00102D00"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 w:rsidRPr="00102D00"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102D00">
                        <w:rPr>
                          <w:color w:val="333333"/>
                          <w:szCs w:val="40"/>
                          <w:lang w:val="en-US"/>
                        </w:rPr>
                        <w:t>calitate</w:t>
                      </w:r>
                      <w:proofErr w:type="spellEnd"/>
                      <w:r w:rsidRPr="00102D00"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 w:rsidRPr="00102D00">
                        <w:rPr>
                          <w:color w:val="333333"/>
                          <w:szCs w:val="40"/>
                          <w:lang w:val="en-US"/>
                        </w:rPr>
                        <w:t>proprietar</w:t>
                      </w:r>
                      <w:proofErr w:type="spellEnd"/>
                      <w:r w:rsidRPr="00102D00"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 w:rsidRPr="00102D00">
                        <w:rPr>
                          <w:color w:val="333333"/>
                          <w:szCs w:val="40"/>
                          <w:lang w:val="en-US"/>
                        </w:rPr>
                        <w:t>produs</w:t>
                      </w:r>
                      <w:proofErr w:type="spellEnd"/>
                      <w:r w:rsidRPr="00102D00">
                        <w:rPr>
                          <w:color w:val="333333"/>
                          <w:szCs w:val="40"/>
                          <w:lang w:val="en-US"/>
                        </w:rPr>
                        <w:t xml:space="preserve">, </w:t>
                      </w:r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ma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voi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asigura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ca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datele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personale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ale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clientului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sunt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confidenţiale</w:t>
                      </w:r>
                      <w:proofErr w:type="spellEnd"/>
                    </w:p>
                    <w:p w:rsidR="00B75909" w:rsidRDefault="00B75909" w:rsidP="00087868">
                      <w:pPr>
                        <w:pStyle w:val="My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calitate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proprietar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produs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pot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înştiinţa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abonatul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carţile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care` nu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există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datorită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cererii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foarte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mici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împrumut</w:t>
                      </w:r>
                      <w:proofErr w:type="spellEnd"/>
                    </w:p>
                    <w:p w:rsidR="00B75909" w:rsidRPr="00B27C77" w:rsidRDefault="00B75909" w:rsidP="00AB16C9">
                      <w:pPr>
                        <w:pStyle w:val="My"/>
                        <w:numPr>
                          <w:ilvl w:val="0"/>
                          <w:numId w:val="5"/>
                        </w:numPr>
                        <w:ind w:left="1080" w:hanging="450"/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calitate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proprietar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produs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voi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permite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abonaţiilor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nu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facă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parte din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clienţii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bibliotecii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64743" w:rsidRPr="00084487" w:rsidRDefault="00664743" w:rsidP="007D5AC1"/>
    <w:p w:rsidR="00664743" w:rsidRPr="00084487" w:rsidRDefault="00664743" w:rsidP="007D5AC1"/>
    <w:p w:rsidR="00664743" w:rsidRPr="00084487" w:rsidRDefault="00664743" w:rsidP="007D5AC1"/>
    <w:p w:rsidR="00664743" w:rsidRPr="00084487" w:rsidRDefault="00664743" w:rsidP="007D5AC1"/>
    <w:p w:rsidR="00664743" w:rsidRPr="00084487" w:rsidRDefault="00664743" w:rsidP="007D5AC1"/>
    <w:p w:rsidR="00664743" w:rsidRPr="00084487" w:rsidRDefault="00664743" w:rsidP="007D5AC1"/>
    <w:p w:rsidR="00F0441F" w:rsidRPr="00084487" w:rsidRDefault="00F0441F" w:rsidP="007D5AC1"/>
    <w:p w:rsidR="00664743" w:rsidRPr="00084487" w:rsidRDefault="00664743" w:rsidP="007D5AC1"/>
    <w:p w:rsidR="00664743" w:rsidRPr="00084487" w:rsidRDefault="00664743" w:rsidP="007D5AC1"/>
    <w:p w:rsidR="00664743" w:rsidRPr="00084487" w:rsidRDefault="00664743" w:rsidP="007D5AC1"/>
    <w:p w:rsidR="00664743" w:rsidRPr="00084487" w:rsidRDefault="00664743" w:rsidP="007D5AC1"/>
    <w:p w:rsidR="00664743" w:rsidRDefault="0065314E" w:rsidP="0065314E">
      <w:pPr>
        <w:tabs>
          <w:tab w:val="left" w:pos="3300"/>
        </w:tabs>
      </w:pPr>
      <w:r w:rsidRPr="00084487">
        <w:tab/>
      </w: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597F9C" w:rsidP="0065314E">
      <w:pPr>
        <w:tabs>
          <w:tab w:val="left" w:pos="3300"/>
        </w:tabs>
      </w:pPr>
      <w:r>
        <w:rPr>
          <w:noProof/>
          <w:lang w:eastAsia="en-US"/>
        </w:rPr>
        <w:drawing>
          <wp:anchor distT="0" distB="0" distL="114300" distR="114300" simplePos="0" relativeHeight="251661824" behindDoc="1" locked="0" layoutInCell="1" allowOverlap="1" wp14:anchorId="2809046F" wp14:editId="7CFBE346">
            <wp:simplePos x="0" y="0"/>
            <wp:positionH relativeFrom="margin">
              <wp:align>left</wp:align>
            </wp:positionH>
            <wp:positionV relativeFrom="paragraph">
              <wp:posOffset>153035</wp:posOffset>
            </wp:positionV>
            <wp:extent cx="7772400" cy="1135380"/>
            <wp:effectExtent l="0" t="0" r="0" b="7620"/>
            <wp:wrapNone/>
            <wp:docPr id="290" name="Picture 29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80768" behindDoc="1" locked="0" layoutInCell="1" allowOverlap="1" wp14:anchorId="2204B22B" wp14:editId="2933EAF9">
            <wp:simplePos x="0" y="0"/>
            <wp:positionH relativeFrom="margin">
              <wp:align>right</wp:align>
            </wp:positionH>
            <wp:positionV relativeFrom="paragraph">
              <wp:posOffset>-610235</wp:posOffset>
            </wp:positionV>
            <wp:extent cx="7772400" cy="1135380"/>
            <wp:effectExtent l="0" t="0" r="0" b="7620"/>
            <wp:wrapNone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B27C77" w:rsidP="0065314E">
      <w:pPr>
        <w:tabs>
          <w:tab w:val="left" w:pos="3300"/>
        </w:tabs>
      </w:pPr>
    </w:p>
    <w:p w:rsidR="00B27C77" w:rsidRDefault="003040F7" w:rsidP="0065314E">
      <w:pPr>
        <w:tabs>
          <w:tab w:val="left" w:pos="3300"/>
        </w:tabs>
      </w:pPr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84864" behindDoc="0" locked="0" layoutInCell="1" allowOverlap="1" wp14:anchorId="367FB4A1" wp14:editId="5C41685E">
                <wp:simplePos x="0" y="0"/>
                <wp:positionH relativeFrom="column">
                  <wp:posOffset>571500</wp:posOffset>
                </wp:positionH>
                <wp:positionV relativeFrom="margin">
                  <wp:posOffset>845820</wp:posOffset>
                </wp:positionV>
                <wp:extent cx="6385560" cy="7741920"/>
                <wp:effectExtent l="0" t="0" r="0" b="0"/>
                <wp:wrapNone/>
                <wp:docPr id="10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5560" cy="774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5909" w:rsidRDefault="00B75909" w:rsidP="00B27C77">
                            <w:pPr>
                              <w:pStyle w:val="MyHeadtitle"/>
                              <w:spacing w:before="0" w:after="0"/>
                              <w:rPr>
                                <w:color w:val="993300"/>
                              </w:rPr>
                            </w:pPr>
                            <w:r>
                              <w:rPr>
                                <w:color w:val="993300"/>
                              </w:rPr>
                              <w:t>5 business requirements explicate</w:t>
                            </w:r>
                          </w:p>
                          <w:p w:rsidR="00B75909" w:rsidRPr="00A2076A" w:rsidRDefault="00B75909" w:rsidP="00B27C77">
                            <w:pPr>
                              <w:pStyle w:val="MyHeadtitle"/>
                              <w:spacing w:before="0" w:after="0"/>
                              <w:rPr>
                                <w:color w:val="993300"/>
                              </w:rPr>
                            </w:pPr>
                          </w:p>
                          <w:p w:rsidR="00B75909" w:rsidRDefault="00B75909" w:rsidP="00C63655">
                            <w:pPr>
                              <w:pStyle w:val="My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calitate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proprietar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produs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pot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comunic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abonaţilor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referitoare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cărţile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împrumutate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bibliotecă</w:t>
                            </w:r>
                            <w:proofErr w:type="spellEnd"/>
                          </w:p>
                          <w:p w:rsidR="00B75909" w:rsidRDefault="00B75909" w:rsidP="00C63655">
                            <w:pPr>
                              <w:pStyle w:val="My"/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  <w:p w:rsidR="00B75909" w:rsidRDefault="00B75909" w:rsidP="00C63655">
                            <w:pPr>
                              <w:pStyle w:val="My"/>
                              <w:ind w:left="720"/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cod se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vor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putea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selecta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date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referitoare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una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doua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toate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cărţile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care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clientul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le-</w:t>
                            </w:r>
                            <w:proofErr w:type="gram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imprumutat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de-a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lungul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timpului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putea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vedea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titlul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cărţii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data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împrumutului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şi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returului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şi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vor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fi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comuncate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ştergerea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unei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cărţi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care nu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bibliotecă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.</w:t>
                            </w:r>
                          </w:p>
                          <w:p w:rsidR="00B75909" w:rsidRDefault="00B75909" w:rsidP="00C63655">
                            <w:pPr>
                              <w:pStyle w:val="My"/>
                              <w:ind w:left="720"/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  <w:p w:rsidR="00B75909" w:rsidRDefault="00B75909" w:rsidP="00730A7C">
                            <w:pPr>
                              <w:pStyle w:val="My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calitate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proprietar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produs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voi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oferi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abonaţilor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toate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informaţiile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care au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nevoie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referitoare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la o carte</w:t>
                            </w:r>
                          </w:p>
                          <w:p w:rsidR="00B75909" w:rsidRDefault="00B75909" w:rsidP="00730A7C">
                            <w:pPr>
                              <w:pStyle w:val="My"/>
                              <w:ind w:left="720"/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  <w:p w:rsidR="00B75909" w:rsidRDefault="00B75909" w:rsidP="00730A7C">
                            <w:pPr>
                              <w:pStyle w:val="My"/>
                              <w:ind w:left="720"/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cod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voi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putea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să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selectez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datele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anumită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carte,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selectez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anumite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referitoare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autor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publicaţie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.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asemenea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fi la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curent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noile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adăugate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nouă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carte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dacă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cartea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nu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există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biblioteca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mea.</w:t>
                            </w:r>
                          </w:p>
                          <w:p w:rsidR="00B75909" w:rsidRDefault="00B75909" w:rsidP="00730A7C">
                            <w:pPr>
                              <w:pStyle w:val="My"/>
                              <w:ind w:left="720"/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  <w:p w:rsidR="00B75909" w:rsidRDefault="00B75909" w:rsidP="00AA0818">
                            <w:pPr>
                              <w:pStyle w:val="My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calitate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proprietar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produs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vreau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pot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contacta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clientul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folosind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datele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sale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personale</w:t>
                            </w:r>
                            <w:proofErr w:type="spellEnd"/>
                          </w:p>
                          <w:p w:rsidR="00B75909" w:rsidRDefault="00B75909" w:rsidP="00AA0818">
                            <w:pPr>
                              <w:pStyle w:val="My"/>
                              <w:ind w:left="720"/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  <w:p w:rsidR="00B75909" w:rsidRDefault="00B75909" w:rsidP="00AA0818">
                            <w:pPr>
                              <w:pStyle w:val="My"/>
                              <w:ind w:left="720"/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in care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termenul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returnare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al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unui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produs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fost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depăşit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vreau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să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posibilitatea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a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lua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legatura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clientul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prin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utilizarea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datelor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sale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personale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Voi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putea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să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selectez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numărul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telefon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baza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date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putea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fi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contactat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unei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modificări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numărului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telefon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aş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vrea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să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pot face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selecţia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după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adresa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email.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asemenea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vor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putea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actualize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datele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contact ale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unui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utilizator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schimbărilor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.</w:t>
                            </w:r>
                          </w:p>
                          <w:p w:rsidR="00B75909" w:rsidRDefault="00B75909" w:rsidP="00AA0818">
                            <w:pPr>
                              <w:pStyle w:val="My"/>
                              <w:ind w:left="720"/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  <w:p w:rsidR="00B75909" w:rsidRDefault="00B75909" w:rsidP="00420D32">
                            <w:pPr>
                              <w:pStyle w:val="My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calitate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proprietar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produs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voi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putea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reorganiza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date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cărţi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funcţie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multe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criterii</w:t>
                            </w:r>
                            <w:proofErr w:type="spellEnd"/>
                          </w:p>
                          <w:p w:rsidR="00B75909" w:rsidRDefault="00B75909" w:rsidP="00420D32">
                            <w:pPr>
                              <w:pStyle w:val="My"/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  <w:p w:rsidR="00B75909" w:rsidRPr="00420D32" w:rsidRDefault="00B75909" w:rsidP="00420D32">
                            <w:pPr>
                              <w:pStyle w:val="My"/>
                              <w:ind w:left="708"/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Voi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actualiza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date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funcţie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următoarele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criterii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autor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titlul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cărţilor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publicaţie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categorie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şi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lansării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Astfel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biblioteca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fi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mereu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zi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toate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detaliile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anumită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carte.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Şi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astfel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putem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să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eliminăm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erorile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.</w:t>
                            </w:r>
                          </w:p>
                          <w:p w:rsidR="00B75909" w:rsidRDefault="00B75909" w:rsidP="00C331DF">
                            <w:pPr>
                              <w:pStyle w:val="My"/>
                              <w:ind w:left="720"/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  <w:p w:rsidR="00B75909" w:rsidRDefault="00B75909" w:rsidP="00420D32">
                            <w:pPr>
                              <w:pStyle w:val="My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calitate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proprietar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produs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voi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achiziţiona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noi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carţi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bibliotecă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avea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gamă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largă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clienţi</w:t>
                            </w:r>
                            <w:proofErr w:type="spellEnd"/>
                          </w:p>
                          <w:p w:rsidR="00B75909" w:rsidRDefault="00B75909" w:rsidP="00420D32">
                            <w:pPr>
                              <w:pStyle w:val="My"/>
                              <w:ind w:left="720"/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FB4A1" id="_x0000_s1030" type="#_x0000_t202" style="position:absolute;margin-left:45pt;margin-top:66.6pt;width:502.8pt;height:609.6pt;z-index:2516848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B75909" w:rsidRDefault="00B75909" w:rsidP="00B27C77">
                      <w:pPr>
                        <w:pStyle w:val="MyHeadtitle"/>
                        <w:spacing w:before="0" w:after="0"/>
                        <w:rPr>
                          <w:color w:val="993300"/>
                        </w:rPr>
                      </w:pPr>
                      <w:r>
                        <w:rPr>
                          <w:color w:val="993300"/>
                        </w:rPr>
                        <w:t>5 business requirements explicate</w:t>
                      </w:r>
                    </w:p>
                    <w:p w:rsidR="00B75909" w:rsidRPr="00A2076A" w:rsidRDefault="00B75909" w:rsidP="00B27C77">
                      <w:pPr>
                        <w:pStyle w:val="MyHeadtitle"/>
                        <w:spacing w:before="0" w:after="0"/>
                        <w:rPr>
                          <w:color w:val="993300"/>
                        </w:rPr>
                      </w:pPr>
                    </w:p>
                    <w:p w:rsidR="00B75909" w:rsidRDefault="00B75909" w:rsidP="00C63655">
                      <w:pPr>
                        <w:pStyle w:val="My"/>
                        <w:numPr>
                          <w:ilvl w:val="0"/>
                          <w:numId w:val="6"/>
                        </w:numPr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calitate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proprietar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produs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pot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comunic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abonaţilor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referitoare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cărţile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împrumutate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bibliotecă</w:t>
                      </w:r>
                      <w:proofErr w:type="spellEnd"/>
                    </w:p>
                    <w:p w:rsidR="00B75909" w:rsidRDefault="00B75909" w:rsidP="00C63655">
                      <w:pPr>
                        <w:pStyle w:val="My"/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</w:p>
                    <w:p w:rsidR="00B75909" w:rsidRDefault="00B75909" w:rsidP="00C63655">
                      <w:pPr>
                        <w:pStyle w:val="My"/>
                        <w:ind w:left="720"/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cod se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vor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putea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selecta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date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referitoare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una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doua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sau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toate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cărţile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care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clientul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le-</w:t>
                      </w:r>
                      <w:proofErr w:type="gram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imprumutat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de-a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lungul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timpului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Va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putea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vedea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titlul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cărţii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data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împrumutului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şi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returului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şi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vor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fi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comuncate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ştergerea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unei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cărţi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care nu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este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bibliotecă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>.</w:t>
                      </w:r>
                    </w:p>
                    <w:p w:rsidR="00B75909" w:rsidRDefault="00B75909" w:rsidP="00C63655">
                      <w:pPr>
                        <w:pStyle w:val="My"/>
                        <w:ind w:left="720"/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</w:p>
                    <w:p w:rsidR="00B75909" w:rsidRDefault="00B75909" w:rsidP="00730A7C">
                      <w:pPr>
                        <w:pStyle w:val="My"/>
                        <w:numPr>
                          <w:ilvl w:val="0"/>
                          <w:numId w:val="6"/>
                        </w:numPr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calitate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proprietar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produs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voi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oferi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abonaţilor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toate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informaţiile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care au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nevoie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referitoare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la o carte</w:t>
                      </w:r>
                    </w:p>
                    <w:p w:rsidR="00B75909" w:rsidRDefault="00B75909" w:rsidP="00730A7C">
                      <w:pPr>
                        <w:pStyle w:val="My"/>
                        <w:ind w:left="720"/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</w:p>
                    <w:p w:rsidR="00B75909" w:rsidRDefault="00B75909" w:rsidP="00730A7C">
                      <w:pPr>
                        <w:pStyle w:val="My"/>
                        <w:ind w:left="720"/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cod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voi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putea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să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selectez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datele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anumită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carte,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sau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selectez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anumite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referitoare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autor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sau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publicaţie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.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asemenea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va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fi la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curent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cu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noile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adăugate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nouă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carte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sau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dacă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cartea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nu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există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biblioteca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mea.</w:t>
                      </w:r>
                    </w:p>
                    <w:p w:rsidR="00B75909" w:rsidRDefault="00B75909" w:rsidP="00730A7C">
                      <w:pPr>
                        <w:pStyle w:val="My"/>
                        <w:ind w:left="720"/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</w:p>
                    <w:p w:rsidR="00B75909" w:rsidRDefault="00B75909" w:rsidP="00AA0818">
                      <w:pPr>
                        <w:pStyle w:val="My"/>
                        <w:numPr>
                          <w:ilvl w:val="0"/>
                          <w:numId w:val="6"/>
                        </w:numPr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calitate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proprietar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produs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vreau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pot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contacta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clientul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folosind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datele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sale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personale</w:t>
                      </w:r>
                      <w:proofErr w:type="spellEnd"/>
                    </w:p>
                    <w:p w:rsidR="00B75909" w:rsidRDefault="00B75909" w:rsidP="00AA0818">
                      <w:pPr>
                        <w:pStyle w:val="My"/>
                        <w:ind w:left="720"/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</w:p>
                    <w:p w:rsidR="00B75909" w:rsidRDefault="00B75909" w:rsidP="00AA0818">
                      <w:pPr>
                        <w:pStyle w:val="My"/>
                        <w:ind w:left="720"/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cazul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in care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termenul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returnare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al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unui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produs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fost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depăşit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vreau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să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posibilitatea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a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lua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legatura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cu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clientul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prin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utilizarea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datelor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sale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personale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Voi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putea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să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selectez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numărul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telefon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baza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date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putea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fi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contactat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cazul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unei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modificări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numărului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telefon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aş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vrea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să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pot face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selecţia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după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adresa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email.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asemenea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se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vor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putea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actualize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datele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contact ale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unui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utilizator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cazul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schimbărilor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>.</w:t>
                      </w:r>
                    </w:p>
                    <w:p w:rsidR="00B75909" w:rsidRDefault="00B75909" w:rsidP="00AA0818">
                      <w:pPr>
                        <w:pStyle w:val="My"/>
                        <w:ind w:left="720"/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</w:p>
                    <w:p w:rsidR="00B75909" w:rsidRDefault="00B75909" w:rsidP="00420D32">
                      <w:pPr>
                        <w:pStyle w:val="My"/>
                        <w:numPr>
                          <w:ilvl w:val="0"/>
                          <w:numId w:val="6"/>
                        </w:numPr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calitate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proprietar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produs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voi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putea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reorganiza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date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cărţi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funcţie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multe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criterii</w:t>
                      </w:r>
                      <w:proofErr w:type="spellEnd"/>
                    </w:p>
                    <w:p w:rsidR="00B75909" w:rsidRDefault="00B75909" w:rsidP="00420D32">
                      <w:pPr>
                        <w:pStyle w:val="My"/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</w:p>
                    <w:p w:rsidR="00B75909" w:rsidRPr="00420D32" w:rsidRDefault="00B75909" w:rsidP="00420D32">
                      <w:pPr>
                        <w:pStyle w:val="My"/>
                        <w:ind w:left="708"/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Voi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actualiza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date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funcţie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următoarele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criterii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autor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titlul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cărţilor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publicaţie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categorie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şi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lansării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Astfel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biblioteca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va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fi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mereu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zi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cu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toate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detaliile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anumită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carte.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Şi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astfel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putem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să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eliminăm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erorile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sistem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>.</w:t>
                      </w:r>
                    </w:p>
                    <w:p w:rsidR="00B75909" w:rsidRDefault="00B75909" w:rsidP="00C331DF">
                      <w:pPr>
                        <w:pStyle w:val="My"/>
                        <w:ind w:left="720"/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</w:p>
                    <w:p w:rsidR="00B75909" w:rsidRDefault="00B75909" w:rsidP="00420D32">
                      <w:pPr>
                        <w:pStyle w:val="My"/>
                        <w:numPr>
                          <w:ilvl w:val="0"/>
                          <w:numId w:val="6"/>
                        </w:numPr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calitate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proprietar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produs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voi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achiziţiona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noi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carţi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bibliotecă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avea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gamă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largă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clienţi</w:t>
                      </w:r>
                      <w:proofErr w:type="spellEnd"/>
                    </w:p>
                    <w:p w:rsidR="00B75909" w:rsidRDefault="00B75909" w:rsidP="00420D32">
                      <w:pPr>
                        <w:pStyle w:val="My"/>
                        <w:ind w:left="720"/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</w:p>
    <w:p w:rsidR="00597F9C" w:rsidRDefault="00597F9C" w:rsidP="0065314E">
      <w:pPr>
        <w:tabs>
          <w:tab w:val="left" w:pos="3300"/>
        </w:tabs>
      </w:pPr>
      <w:r>
        <w:rPr>
          <w:noProof/>
          <w:lang w:eastAsia="en-US"/>
        </w:rPr>
        <w:drawing>
          <wp:anchor distT="0" distB="0" distL="114300" distR="114300" simplePos="0" relativeHeight="251688960" behindDoc="1" locked="0" layoutInCell="1" allowOverlap="1" wp14:anchorId="7A042D9A" wp14:editId="0D566270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7772400" cy="1135380"/>
            <wp:effectExtent l="0" t="0" r="0" b="7620"/>
            <wp:wrapNone/>
            <wp:docPr id="9" name="Picture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7F9C" w:rsidRPr="00E34D55" w:rsidRDefault="00597F9C" w:rsidP="00597F9C">
      <w:pPr>
        <w:pStyle w:val="My"/>
        <w:jc w:val="both"/>
        <w:rPr>
          <w:rStyle w:val="sowc"/>
          <w:b/>
          <w:color w:val="993366"/>
          <w:lang w:val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91008" behindDoc="1" locked="0" layoutInCell="1" allowOverlap="1" wp14:anchorId="04D4405A" wp14:editId="5DB566F4">
            <wp:simplePos x="0" y="0"/>
            <wp:positionH relativeFrom="margin">
              <wp:align>left</wp:align>
            </wp:positionH>
            <wp:positionV relativeFrom="paragraph">
              <wp:posOffset>-625475</wp:posOffset>
            </wp:positionV>
            <wp:extent cx="7772400" cy="1135380"/>
            <wp:effectExtent l="0" t="0" r="0" b="7620"/>
            <wp:wrapNone/>
            <wp:docPr id="12" name="Picture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95104" behindDoc="0" locked="0" layoutInCell="1" allowOverlap="1" wp14:anchorId="22744FB3" wp14:editId="632251DA">
                <wp:simplePos x="0" y="0"/>
                <wp:positionH relativeFrom="column">
                  <wp:posOffset>571500</wp:posOffset>
                </wp:positionH>
                <wp:positionV relativeFrom="page">
                  <wp:posOffset>1684020</wp:posOffset>
                </wp:positionV>
                <wp:extent cx="6385560" cy="7574280"/>
                <wp:effectExtent l="0" t="0" r="0" b="7620"/>
                <wp:wrapNone/>
                <wp:docPr id="11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5560" cy="757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5909" w:rsidRDefault="00B75909" w:rsidP="000304C4">
                            <w:pPr>
                              <w:pStyle w:val="My"/>
                              <w:ind w:left="720"/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Voi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separa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datele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funcţie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importanţă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Voi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adauga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date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autor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titlul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cărţilor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publicaţie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categorie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şi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lansării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atfel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încât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abonatul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să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primească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toate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informaţiile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de care are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nevoie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anumită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carte.</w:t>
                            </w:r>
                          </w:p>
                          <w:p w:rsidR="00B75909" w:rsidRPr="000304C4" w:rsidRDefault="00B75909" w:rsidP="000304C4">
                            <w:pPr>
                              <w:pStyle w:val="MyHeadtitle"/>
                              <w:rPr>
                                <w:color w:val="024BAD"/>
                                <w:sz w:val="18"/>
                                <w:szCs w:val="18"/>
                              </w:rPr>
                            </w:pPr>
                          </w:p>
                          <w:p w:rsidR="00B75909" w:rsidRDefault="00B75909" w:rsidP="000304C4">
                            <w:pPr>
                              <w:pStyle w:val="MyHeadtitle"/>
                              <w:spacing w:before="0" w:after="0"/>
                              <w:rPr>
                                <w:color w:val="993300"/>
                              </w:rPr>
                            </w:pPr>
                            <w:r>
                              <w:rPr>
                                <w:color w:val="993300"/>
                              </w:rPr>
                              <w:t>Endpoints</w:t>
                            </w:r>
                          </w:p>
                          <w:p w:rsidR="00B75909" w:rsidRDefault="00B75909" w:rsidP="000304C4">
                            <w:pPr>
                              <w:pStyle w:val="MyHeadtitle"/>
                              <w:spacing w:before="0" w:after="0"/>
                              <w:rPr>
                                <w:color w:val="993300"/>
                                <w:sz w:val="32"/>
                              </w:rPr>
                            </w:pPr>
                          </w:p>
                          <w:p w:rsidR="00B75909" w:rsidRDefault="00B75909" w:rsidP="000304C4">
                            <w:pPr>
                              <w:pStyle w:val="MyHeadtitle"/>
                              <w:spacing w:before="0" w:after="0"/>
                              <w:rPr>
                                <w:sz w:val="28"/>
                                <w:szCs w:val="28"/>
                              </w:rPr>
                            </w:pPr>
                            <w:r w:rsidRPr="00D97BEB">
                              <w:rPr>
                                <w:sz w:val="28"/>
                                <w:szCs w:val="28"/>
                              </w:rPr>
                              <w:t>Member</w:t>
                            </w:r>
                          </w:p>
                          <w:p w:rsidR="00B75909" w:rsidRDefault="00B75909" w:rsidP="000304C4">
                            <w:pPr>
                              <w:pStyle w:val="MyHeadtitle"/>
                              <w:spacing w:before="0"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75909" w:rsidRDefault="00B75909" w:rsidP="000304C4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01057D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01057D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1057D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MemberDTO</w:t>
                            </w:r>
                            <w:proofErr w:type="spellEnd"/>
                            <w:r w:rsidRPr="0001057D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01057D">
                              <w:rPr>
                                <w:color w:val="C00000"/>
                                <w:szCs w:val="40"/>
                                <w:lang w:val="en-US"/>
                              </w:rPr>
                              <w:t>addMember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Adaugă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noi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memebru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bibliotecă</w:t>
                            </w:r>
                            <w:proofErr w:type="spellEnd"/>
                          </w:p>
                          <w:p w:rsidR="00B75909" w:rsidRDefault="00B75909" w:rsidP="000304C4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02298C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02298C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02298C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&lt;List&lt;Member&gt;&gt; </w:t>
                            </w:r>
                            <w:proofErr w:type="spellStart"/>
                            <w:r w:rsidRPr="0002298C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getMembers</w:t>
                            </w:r>
                            <w:proofErr w:type="spellEnd"/>
                            <w:r w:rsidRPr="0002298C">
                              <w:rPr>
                                <w:rStyle w:val="sowc"/>
                                <w:szCs w:val="40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Afişază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listă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toţi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membrii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bibliotecă</w:t>
                            </w:r>
                            <w:proofErr w:type="spellEnd"/>
                          </w:p>
                          <w:p w:rsidR="00B75909" w:rsidRDefault="00B75909" w:rsidP="000304C4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02298C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02298C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&lt;List&lt;</w:t>
                            </w:r>
                            <w:proofErr w:type="spellStart"/>
                            <w:r w:rsidRPr="0002298C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MemberDTO</w:t>
                            </w:r>
                            <w:proofErr w:type="spellEnd"/>
                            <w:r w:rsidRPr="0002298C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7707AF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getMemberByEmail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Caută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membru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după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email-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acestuia</w:t>
                            </w:r>
                            <w:proofErr w:type="spellEnd"/>
                          </w:p>
                          <w:p w:rsidR="00B75909" w:rsidRDefault="00B75909" w:rsidP="000304C4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7707AF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7707AF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7707AF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&lt;Optional&lt;Member&gt;&gt; </w:t>
                            </w:r>
                            <w:proofErr w:type="spellStart"/>
                            <w:r w:rsidRPr="00370432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getMember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Caută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membru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după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id-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acestuia</w:t>
                            </w:r>
                            <w:proofErr w:type="spellEnd"/>
                          </w:p>
                          <w:p w:rsidR="00B75909" w:rsidRDefault="00B75909" w:rsidP="000304C4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370432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370432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370432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&lt;String&gt; </w:t>
                            </w:r>
                            <w:proofErr w:type="spellStart"/>
                            <w:r w:rsidRPr="00370432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deleteMember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Eliminarea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unui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membru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care nu a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împrumutat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cărţi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de o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perioadă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mare de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timp</w:t>
                            </w:r>
                            <w:proofErr w:type="spellEnd"/>
                          </w:p>
                          <w:p w:rsidR="00B75909" w:rsidRDefault="00B75909" w:rsidP="000304C4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370432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370432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370432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70432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MemberDTO</w:t>
                            </w:r>
                            <w:proofErr w:type="spellEnd"/>
                            <w:r w:rsidRPr="00370432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370432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updateEmailMember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Actualizează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emai-ul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unui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utilizator</w:t>
                            </w:r>
                            <w:proofErr w:type="spellEnd"/>
                          </w:p>
                          <w:p w:rsidR="00B75909" w:rsidRDefault="00B75909" w:rsidP="000304C4">
                            <w:pPr>
                              <w:pStyle w:val="MyHeadtitle"/>
                              <w:spacing w:before="0"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75909" w:rsidRDefault="00B75909" w:rsidP="000304C4">
                            <w:pPr>
                              <w:pStyle w:val="MyHeadtitle"/>
                              <w:spacing w:before="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Author</w:t>
                            </w:r>
                          </w:p>
                          <w:p w:rsidR="00B75909" w:rsidRDefault="00B75909" w:rsidP="000304C4">
                            <w:pPr>
                              <w:pStyle w:val="MyHeadtitle"/>
                              <w:spacing w:before="0"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75909" w:rsidRDefault="00B75909" w:rsidP="000304C4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5C1C8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5C1C8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5C1C8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C1C8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5C1C8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4145A0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addAuthor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</w:t>
                            </w:r>
                            <w:r w:rsidRPr="005C1C8B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Adaugă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noi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autorul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unei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cărţi</w:t>
                            </w:r>
                            <w:proofErr w:type="spellEnd"/>
                          </w:p>
                          <w:p w:rsidR="00B75909" w:rsidRDefault="00B75909" w:rsidP="000304C4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4145A0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4145A0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4145A0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&lt;Optional&lt;Author&gt;&gt; </w:t>
                            </w:r>
                            <w:proofErr w:type="spellStart"/>
                            <w:r w:rsidRPr="000304C4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getOneAuthor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</w:t>
                            </w:r>
                            <w:r w:rsidRPr="004145A0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Caută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autor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după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id-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acestuia</w:t>
                            </w:r>
                            <w:proofErr w:type="spellEnd"/>
                          </w:p>
                          <w:p w:rsidR="00B75909" w:rsidRDefault="00B75909" w:rsidP="000304C4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0304C4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0304C4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0304C4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&lt;List&lt;</w:t>
                            </w:r>
                            <w:proofErr w:type="spellStart"/>
                            <w:r w:rsidRPr="000304C4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0304C4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0304C4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getByNameAndSurname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</w:t>
                            </w:r>
                            <w:r w:rsidRPr="000304C4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Caută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autor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după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numele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şi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prenumele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acestuia</w:t>
                            </w:r>
                            <w:proofErr w:type="spellEnd"/>
                          </w:p>
                          <w:p w:rsidR="00B75909" w:rsidRDefault="00B75909" w:rsidP="000304C4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  <w:p w:rsidR="00B75909" w:rsidRDefault="00B75909" w:rsidP="000304C4">
                            <w:pPr>
                              <w:pStyle w:val="My"/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  <w:p w:rsidR="00B75909" w:rsidRPr="0002298C" w:rsidRDefault="00B75909" w:rsidP="000304C4">
                            <w:pPr>
                              <w:pStyle w:val="My"/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44FB3" id="_x0000_s1031" type="#_x0000_t202" style="position:absolute;margin-left:45pt;margin-top:132.6pt;width:502.8pt;height:596.4pt;z-index:2516951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" filled="f" fillcolor="#fffffe" stroked="f" strokecolor="#212120" insetpen="t">
                <v:textbox inset="2.88pt,2.88pt,2.88pt,2.88pt">
                  <w:txbxContent>
                    <w:p w:rsidR="00B75909" w:rsidRDefault="00B75909" w:rsidP="000304C4">
                      <w:pPr>
                        <w:pStyle w:val="My"/>
                        <w:ind w:left="720"/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Voi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separa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datele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funcţie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importanţă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Voi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adauga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date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autor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titlul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cărţilor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publicaţie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categorie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şi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lansării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atfel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încât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abonatul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să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primească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toate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informaţiile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de care are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nevoie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anumită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carte.</w:t>
                      </w:r>
                    </w:p>
                    <w:p w:rsidR="00B75909" w:rsidRPr="000304C4" w:rsidRDefault="00B75909" w:rsidP="000304C4">
                      <w:pPr>
                        <w:pStyle w:val="MyHeadtitle"/>
                        <w:rPr>
                          <w:color w:val="024BAD"/>
                          <w:sz w:val="18"/>
                          <w:szCs w:val="18"/>
                        </w:rPr>
                      </w:pPr>
                    </w:p>
                    <w:p w:rsidR="00B75909" w:rsidRDefault="00B75909" w:rsidP="000304C4">
                      <w:pPr>
                        <w:pStyle w:val="MyHeadtitle"/>
                        <w:spacing w:before="0" w:after="0"/>
                        <w:rPr>
                          <w:color w:val="993300"/>
                        </w:rPr>
                      </w:pPr>
                      <w:r>
                        <w:rPr>
                          <w:color w:val="993300"/>
                        </w:rPr>
                        <w:t>Endpoints</w:t>
                      </w:r>
                    </w:p>
                    <w:p w:rsidR="00B75909" w:rsidRDefault="00B75909" w:rsidP="000304C4">
                      <w:pPr>
                        <w:pStyle w:val="MyHeadtitle"/>
                        <w:spacing w:before="0" w:after="0"/>
                        <w:rPr>
                          <w:color w:val="993300"/>
                          <w:sz w:val="32"/>
                        </w:rPr>
                      </w:pPr>
                    </w:p>
                    <w:p w:rsidR="00B75909" w:rsidRDefault="00B75909" w:rsidP="000304C4">
                      <w:pPr>
                        <w:pStyle w:val="MyHeadtitle"/>
                        <w:spacing w:before="0" w:after="0"/>
                        <w:rPr>
                          <w:sz w:val="28"/>
                          <w:szCs w:val="28"/>
                        </w:rPr>
                      </w:pPr>
                      <w:r w:rsidRPr="00D97BEB">
                        <w:rPr>
                          <w:sz w:val="28"/>
                          <w:szCs w:val="28"/>
                        </w:rPr>
                        <w:t>Member</w:t>
                      </w:r>
                    </w:p>
                    <w:p w:rsidR="00B75909" w:rsidRDefault="00B75909" w:rsidP="000304C4">
                      <w:pPr>
                        <w:pStyle w:val="MyHeadtitle"/>
                        <w:spacing w:before="0" w:after="0"/>
                        <w:rPr>
                          <w:sz w:val="28"/>
                          <w:szCs w:val="28"/>
                        </w:rPr>
                      </w:pPr>
                    </w:p>
                    <w:p w:rsidR="00B75909" w:rsidRDefault="00B75909" w:rsidP="000304C4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proofErr w:type="spellStart"/>
                      <w:r w:rsidRPr="0001057D">
                        <w:rPr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01057D">
                        <w:rPr>
                          <w:color w:val="333333"/>
                          <w:szCs w:val="40"/>
                          <w:lang w:val="en-US"/>
                        </w:rPr>
                        <w:t>&lt;</w:t>
                      </w:r>
                      <w:proofErr w:type="spellStart"/>
                      <w:r w:rsidRPr="0001057D">
                        <w:rPr>
                          <w:color w:val="333333"/>
                          <w:szCs w:val="40"/>
                          <w:lang w:val="en-US"/>
                        </w:rPr>
                        <w:t>MemberDTO</w:t>
                      </w:r>
                      <w:proofErr w:type="spellEnd"/>
                      <w:r w:rsidRPr="0001057D">
                        <w:rPr>
                          <w:color w:val="333333"/>
                          <w:szCs w:val="40"/>
                          <w:lang w:val="en-US"/>
                        </w:rPr>
                        <w:t xml:space="preserve">&gt; </w:t>
                      </w:r>
                      <w:proofErr w:type="spellStart"/>
                      <w:r w:rsidRPr="0001057D">
                        <w:rPr>
                          <w:color w:val="C00000"/>
                          <w:szCs w:val="40"/>
                          <w:lang w:val="en-US"/>
                        </w:rPr>
                        <w:t>addMember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-&gt;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Adaugă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noi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un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memebru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bibliotecă</w:t>
                      </w:r>
                      <w:proofErr w:type="spellEnd"/>
                    </w:p>
                    <w:p w:rsidR="00B75909" w:rsidRDefault="00B75909" w:rsidP="000304C4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02298C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02298C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02298C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&lt;List&lt;Member&gt;&gt; </w:t>
                      </w:r>
                      <w:proofErr w:type="spellStart"/>
                      <w:r w:rsidRPr="0002298C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getMembers</w:t>
                      </w:r>
                      <w:proofErr w:type="spellEnd"/>
                      <w:r w:rsidRPr="0002298C">
                        <w:rPr>
                          <w:rStyle w:val="sowc"/>
                          <w:szCs w:val="40"/>
                          <w:lang w:val="en-US"/>
                        </w:rPr>
                        <w:t>()</w:t>
                      </w:r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Afişază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listă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cu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toţi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membrii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bibliotecă</w:t>
                      </w:r>
                      <w:proofErr w:type="spellEnd"/>
                    </w:p>
                    <w:p w:rsidR="00B75909" w:rsidRDefault="00B75909" w:rsidP="000304C4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02298C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02298C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&lt;List&lt;</w:t>
                      </w:r>
                      <w:proofErr w:type="spellStart"/>
                      <w:r w:rsidRPr="0002298C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MemberDTO</w:t>
                      </w:r>
                      <w:proofErr w:type="spellEnd"/>
                      <w:r w:rsidRPr="0002298C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&gt;&gt; </w:t>
                      </w:r>
                      <w:proofErr w:type="spellStart"/>
                      <w:r w:rsidRPr="007707AF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getMemberByEmail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Caută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un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membru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după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email-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ul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acestuia</w:t>
                      </w:r>
                      <w:proofErr w:type="spellEnd"/>
                    </w:p>
                    <w:p w:rsidR="00B75909" w:rsidRDefault="00B75909" w:rsidP="000304C4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7707AF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7707AF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7707AF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&lt;Optional&lt;Member&gt;&gt; </w:t>
                      </w:r>
                      <w:proofErr w:type="spellStart"/>
                      <w:r w:rsidRPr="00370432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getMember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Caută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un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membru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după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id-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ul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acestuia</w:t>
                      </w:r>
                      <w:proofErr w:type="spellEnd"/>
                    </w:p>
                    <w:p w:rsidR="00B75909" w:rsidRDefault="00B75909" w:rsidP="000304C4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370432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370432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370432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&lt;String&gt; </w:t>
                      </w:r>
                      <w:proofErr w:type="spellStart"/>
                      <w:r w:rsidRPr="00370432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deleteMember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Eliminarea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unui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membru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care nu a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împrumutat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cărţi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de o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perioadă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mare de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timp</w:t>
                      </w:r>
                      <w:proofErr w:type="spellEnd"/>
                    </w:p>
                    <w:p w:rsidR="00B75909" w:rsidRDefault="00B75909" w:rsidP="000304C4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370432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370432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370432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&lt;</w:t>
                      </w:r>
                      <w:proofErr w:type="spellStart"/>
                      <w:r w:rsidRPr="00370432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MemberDTO</w:t>
                      </w:r>
                      <w:proofErr w:type="spellEnd"/>
                      <w:r w:rsidRPr="00370432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&gt; </w:t>
                      </w:r>
                      <w:proofErr w:type="spellStart"/>
                      <w:r w:rsidRPr="00370432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updateEmailMember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Actualizează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emai-ul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unui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utilizator</w:t>
                      </w:r>
                      <w:proofErr w:type="spellEnd"/>
                    </w:p>
                    <w:p w:rsidR="00B75909" w:rsidRDefault="00B75909" w:rsidP="000304C4">
                      <w:pPr>
                        <w:pStyle w:val="MyHeadtitle"/>
                        <w:spacing w:before="0" w:after="0"/>
                        <w:rPr>
                          <w:sz w:val="28"/>
                          <w:szCs w:val="28"/>
                        </w:rPr>
                      </w:pPr>
                    </w:p>
                    <w:p w:rsidR="00B75909" w:rsidRDefault="00B75909" w:rsidP="000304C4">
                      <w:pPr>
                        <w:pStyle w:val="MyHeadtitle"/>
                        <w:spacing w:before="0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Author</w:t>
                      </w:r>
                    </w:p>
                    <w:p w:rsidR="00B75909" w:rsidRDefault="00B75909" w:rsidP="000304C4">
                      <w:pPr>
                        <w:pStyle w:val="MyHeadtitle"/>
                        <w:spacing w:before="0" w:after="0"/>
                        <w:rPr>
                          <w:sz w:val="28"/>
                          <w:szCs w:val="28"/>
                        </w:rPr>
                      </w:pPr>
                    </w:p>
                    <w:p w:rsidR="00B75909" w:rsidRDefault="00B75909" w:rsidP="000304C4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r w:rsidRPr="005C1C8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5C1C8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5C1C8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&lt;</w:t>
                      </w:r>
                      <w:proofErr w:type="spellStart"/>
                      <w:r w:rsidRPr="005C1C8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AuthorDTO</w:t>
                      </w:r>
                      <w:proofErr w:type="spellEnd"/>
                      <w:r w:rsidRPr="005C1C8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&gt; </w:t>
                      </w:r>
                      <w:proofErr w:type="spellStart"/>
                      <w:r w:rsidRPr="004145A0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addAuthor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</w:t>
                      </w:r>
                      <w:r w:rsidRPr="005C1C8B"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Adaugă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noi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autorul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unei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cărţi</w:t>
                      </w:r>
                      <w:proofErr w:type="spellEnd"/>
                    </w:p>
                    <w:p w:rsidR="00B75909" w:rsidRDefault="00B75909" w:rsidP="000304C4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4145A0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4145A0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4145A0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&lt;Optional&lt;Author&gt;&gt; </w:t>
                      </w:r>
                      <w:proofErr w:type="spellStart"/>
                      <w:r w:rsidRPr="000304C4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getOneAuthor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</w:t>
                      </w:r>
                      <w:r w:rsidRPr="004145A0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Caută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un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autor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după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id-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ul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acestuia</w:t>
                      </w:r>
                      <w:proofErr w:type="spellEnd"/>
                    </w:p>
                    <w:p w:rsidR="00B75909" w:rsidRDefault="00B75909" w:rsidP="000304C4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0304C4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0304C4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0304C4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&lt;List&lt;</w:t>
                      </w:r>
                      <w:proofErr w:type="spellStart"/>
                      <w:r w:rsidRPr="000304C4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AuthorDTO</w:t>
                      </w:r>
                      <w:proofErr w:type="spellEnd"/>
                      <w:r w:rsidRPr="000304C4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&gt;&gt; </w:t>
                      </w:r>
                      <w:proofErr w:type="spellStart"/>
                      <w:r w:rsidRPr="000304C4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getByNameAndSurname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</w:t>
                      </w:r>
                      <w:r w:rsidRPr="000304C4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Caută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un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autor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după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numele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şi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prenumele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acestuia</w:t>
                      </w:r>
                      <w:proofErr w:type="spellEnd"/>
                    </w:p>
                    <w:p w:rsidR="00B75909" w:rsidRDefault="00B75909" w:rsidP="000304C4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</w:p>
                    <w:p w:rsidR="00B75909" w:rsidRDefault="00B75909" w:rsidP="000304C4">
                      <w:pPr>
                        <w:pStyle w:val="My"/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</w:p>
                    <w:p w:rsidR="00B75909" w:rsidRPr="0002298C" w:rsidRDefault="00B75909" w:rsidP="000304C4">
                      <w:pPr>
                        <w:pStyle w:val="My"/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0304C4" w:rsidP="0065314E">
      <w:pPr>
        <w:tabs>
          <w:tab w:val="left" w:pos="3300"/>
        </w:tabs>
      </w:pPr>
    </w:p>
    <w:p w:rsidR="000304C4" w:rsidRDefault="00597F9C" w:rsidP="0065314E">
      <w:pPr>
        <w:tabs>
          <w:tab w:val="left" w:pos="3300"/>
        </w:tabs>
      </w:pPr>
      <w:r>
        <w:rPr>
          <w:noProof/>
          <w:lang w:eastAsia="en-US"/>
        </w:rPr>
        <w:drawing>
          <wp:anchor distT="0" distB="0" distL="114300" distR="114300" simplePos="0" relativeHeight="251693056" behindDoc="1" locked="0" layoutInCell="1" allowOverlap="1" wp14:anchorId="04D4405A" wp14:editId="5DB566F4">
            <wp:simplePos x="0" y="0"/>
            <wp:positionH relativeFrom="margin">
              <wp:posOffset>-129540</wp:posOffset>
            </wp:positionH>
            <wp:positionV relativeFrom="paragraph">
              <wp:posOffset>8731885</wp:posOffset>
            </wp:positionV>
            <wp:extent cx="7772400" cy="1135380"/>
            <wp:effectExtent l="0" t="0" r="0" b="7620"/>
            <wp:wrapNone/>
            <wp:docPr id="13" name="Picture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4C4" w:rsidRDefault="000304C4" w:rsidP="0065314E">
      <w:pPr>
        <w:tabs>
          <w:tab w:val="left" w:pos="3300"/>
        </w:tabs>
      </w:pPr>
      <w:r>
        <w:rPr>
          <w:noProof/>
          <w:lang w:eastAsia="en-US"/>
        </w:rPr>
        <w:drawing>
          <wp:anchor distT="0" distB="0" distL="114300" distR="114300" simplePos="0" relativeHeight="251699200" behindDoc="1" locked="0" layoutInCell="1" allowOverlap="1" wp14:anchorId="0115221D" wp14:editId="22CA52E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772400" cy="1135380"/>
            <wp:effectExtent l="0" t="0" r="0" b="7620"/>
            <wp:wrapNone/>
            <wp:docPr id="16" name="Picture 1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57D" w:rsidRDefault="0001057D" w:rsidP="0065314E">
      <w:pPr>
        <w:tabs>
          <w:tab w:val="left" w:pos="3300"/>
        </w:tabs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701248" behindDoc="1" locked="0" layoutInCell="1" allowOverlap="1" wp14:anchorId="0115221D" wp14:editId="22CA52E8">
            <wp:simplePos x="0" y="0"/>
            <wp:positionH relativeFrom="margin">
              <wp:align>left</wp:align>
            </wp:positionH>
            <wp:positionV relativeFrom="paragraph">
              <wp:posOffset>-625475</wp:posOffset>
            </wp:positionV>
            <wp:extent cx="7772400" cy="1135380"/>
            <wp:effectExtent l="0" t="0" r="0" b="7620"/>
            <wp:wrapNone/>
            <wp:docPr id="17" name="Picture 1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1C58A1" w:rsidP="0065314E">
      <w:pPr>
        <w:tabs>
          <w:tab w:val="left" w:pos="3300"/>
        </w:tabs>
      </w:pPr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703296" behindDoc="0" locked="0" layoutInCell="1" allowOverlap="1" wp14:anchorId="0A60D5CB" wp14:editId="3FF69175">
                <wp:simplePos x="0" y="0"/>
                <wp:positionH relativeFrom="column">
                  <wp:posOffset>571500</wp:posOffset>
                </wp:positionH>
                <wp:positionV relativeFrom="page">
                  <wp:posOffset>1684020</wp:posOffset>
                </wp:positionV>
                <wp:extent cx="6484620" cy="7574280"/>
                <wp:effectExtent l="0" t="0" r="0" b="7620"/>
                <wp:wrapNone/>
                <wp:docPr id="18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4620" cy="757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5909" w:rsidRDefault="00B75909" w:rsidP="0001057D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01057D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01057D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01057D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&lt;List&lt;Author&gt;&gt;</w:t>
                            </w:r>
                            <w:proofErr w:type="spellStart"/>
                            <w:r w:rsidRPr="00611068">
                              <w:rPr>
                                <w:color w:val="C00000"/>
                                <w:szCs w:val="40"/>
                                <w:lang w:val="en-US"/>
                              </w:rPr>
                              <w:t>getAllAuthors</w:t>
                            </w:r>
                            <w:proofErr w:type="spellEnd"/>
                            <w:r w:rsidRPr="0001057D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Afişază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listă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toţi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autorii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bibliotecă</w:t>
                            </w:r>
                            <w:proofErr w:type="spellEnd"/>
                          </w:p>
                          <w:p w:rsidR="00B75909" w:rsidRPr="0001057D" w:rsidRDefault="00B75909" w:rsidP="0001057D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</w:pPr>
                            <w:r w:rsidRPr="0001057D">
                              <w:t xml:space="preserve">public ResponseEntity&lt;String&gt; </w:t>
                            </w:r>
                            <w:r w:rsidRPr="004F2F0A">
                              <w:rPr>
                                <w:color w:val="C00000"/>
                              </w:rPr>
                              <w:t>deleteAuthor</w:t>
                            </w:r>
                            <w:r w:rsidRPr="0001057D">
                              <w:rPr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Eliminarea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unui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autor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bibliotecă</w:t>
                            </w:r>
                            <w:proofErr w:type="spellEnd"/>
                          </w:p>
                          <w:p w:rsidR="00B75909" w:rsidRDefault="00B75909" w:rsidP="0001057D">
                            <w:pPr>
                              <w:pStyle w:val="My"/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75909" w:rsidRDefault="00B75909" w:rsidP="0001057D">
                            <w:pPr>
                              <w:pStyle w:val="MyHeadtitle"/>
                              <w:spacing w:before="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  <w:p w:rsidR="00B75909" w:rsidRDefault="00B75909" w:rsidP="0001057D">
                            <w:pPr>
                              <w:pStyle w:val="MyHeadtitle"/>
                              <w:spacing w:before="0"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75909" w:rsidRDefault="00B75909" w:rsidP="0001057D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01057D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01057D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01057D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1057D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CityDTO</w:t>
                            </w:r>
                            <w:proofErr w:type="spellEnd"/>
                            <w:r w:rsidRPr="0001057D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4F2F0A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addCity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</w:t>
                            </w:r>
                            <w:r w:rsidRPr="005C1C8B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Adaugă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noi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informaţi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oraşul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unde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află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anumită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editură</w:t>
                            </w:r>
                            <w:proofErr w:type="spellEnd"/>
                          </w:p>
                          <w:p w:rsidR="00B75909" w:rsidRDefault="00B75909" w:rsidP="00611068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611068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611068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611068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&lt;Optional&lt;City&gt;&gt;</w:t>
                            </w:r>
                            <w:r w:rsidRPr="004F2F0A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2F0A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getOneCity</w:t>
                            </w:r>
                            <w:proofErr w:type="spellEnd"/>
                            <w:r w:rsidRPr="004F2F0A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Caută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oraşul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unde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alfă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editura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după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id-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acestuia</w:t>
                            </w:r>
                            <w:proofErr w:type="spellEnd"/>
                          </w:p>
                          <w:p w:rsidR="00B75909" w:rsidRDefault="00B75909" w:rsidP="00611068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611068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611068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611068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&lt;List&lt;</w:t>
                            </w:r>
                            <w:proofErr w:type="spellStart"/>
                            <w:r w:rsidRPr="00611068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CityDTO</w:t>
                            </w:r>
                            <w:proofErr w:type="spellEnd"/>
                            <w:r w:rsidRPr="00611068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4F2F0A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getByName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Caută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oraşul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unde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alfă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editura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după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nume</w:t>
                            </w:r>
                            <w:proofErr w:type="spellEnd"/>
                          </w:p>
                          <w:p w:rsidR="00B75909" w:rsidRDefault="00B75909" w:rsidP="004F2F0A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4F2F0A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4F2F0A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4F2F0A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&lt;String&gt; </w:t>
                            </w:r>
                            <w:proofErr w:type="spellStart"/>
                            <w:r w:rsidRPr="004F2F0A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deleteCity</w:t>
                            </w:r>
                            <w:proofErr w:type="spellEnd"/>
                            <w:r w:rsidRPr="004F2F0A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Şterge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oraş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care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publicaţia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nu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există</w:t>
                            </w:r>
                            <w:proofErr w:type="spellEnd"/>
                          </w:p>
                          <w:p w:rsidR="00B75909" w:rsidRDefault="00B75909" w:rsidP="004F2F0A">
                            <w:pPr>
                              <w:pStyle w:val="My"/>
                              <w:spacing w:line="360" w:lineRule="auto"/>
                              <w:ind w:left="3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75909" w:rsidRDefault="00B75909" w:rsidP="0001057D">
                            <w:pPr>
                              <w:pStyle w:val="My"/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kern w:val="32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4F2F0A">
                              <w:rPr>
                                <w:b/>
                                <w:bCs/>
                                <w:kern w:val="32"/>
                                <w:sz w:val="28"/>
                                <w:szCs w:val="28"/>
                                <w:lang w:val="en-US"/>
                              </w:rPr>
                              <w:t>ublishing</w:t>
                            </w:r>
                            <w:r>
                              <w:rPr>
                                <w:b/>
                                <w:bCs/>
                                <w:kern w:val="3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F2F0A">
                              <w:rPr>
                                <w:b/>
                                <w:bCs/>
                                <w:kern w:val="32"/>
                                <w:sz w:val="28"/>
                                <w:szCs w:val="28"/>
                                <w:lang w:val="en-US"/>
                              </w:rPr>
                              <w:t>House</w:t>
                            </w:r>
                          </w:p>
                          <w:p w:rsidR="00B75909" w:rsidRDefault="00B75909" w:rsidP="004F2F0A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4F2F0A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4F2F0A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4F2F0A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F2F0A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PublishingHouseDTO</w:t>
                            </w:r>
                            <w:proofErr w:type="spellEnd"/>
                            <w:r w:rsidRPr="004F2F0A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0E0CA5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addPublishHouse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-&gt;</w:t>
                            </w:r>
                            <w:r w:rsidRPr="005C1C8B"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Adaugă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noi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informaţi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editura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unei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anumite</w:t>
                            </w:r>
                            <w:proofErr w:type="spellEnd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Cs w:val="40"/>
                                <w:lang w:val="en-US"/>
                              </w:rPr>
                              <w:t>cărţi</w:t>
                            </w:r>
                            <w:proofErr w:type="spellEnd"/>
                          </w:p>
                          <w:p w:rsidR="00B75909" w:rsidRDefault="00B75909" w:rsidP="001C58A1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1C58A1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1C58A1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1C58A1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&lt;List&lt;</w:t>
                            </w:r>
                            <w:proofErr w:type="spellStart"/>
                            <w:r w:rsidRPr="001C58A1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PublishingHouse</w:t>
                            </w:r>
                            <w:proofErr w:type="spellEnd"/>
                            <w:r w:rsidRPr="001C58A1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0E0CA5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getAllPublishHouse</w:t>
                            </w:r>
                            <w:proofErr w:type="spellEnd"/>
                            <w:r w:rsidRPr="001C58A1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Afişază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listă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tuturor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editurilor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care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colaborează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biblioteca</w:t>
                            </w:r>
                            <w:proofErr w:type="spellEnd"/>
                          </w:p>
                          <w:p w:rsidR="00B75909" w:rsidRDefault="00B75909" w:rsidP="001C58A1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1C58A1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1C58A1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1C58A1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&lt;Optional&lt;</w:t>
                            </w:r>
                            <w:proofErr w:type="spellStart"/>
                            <w:r w:rsidRPr="001C58A1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PublishingHouse</w:t>
                            </w:r>
                            <w:proofErr w:type="spellEnd"/>
                            <w:r w:rsidRPr="001C58A1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0E0CA5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getPublishHouseById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Caută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editură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după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id-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acesteia</w:t>
                            </w:r>
                            <w:proofErr w:type="spellEnd"/>
                          </w:p>
                          <w:p w:rsidR="00B75909" w:rsidRDefault="00B75909" w:rsidP="001C58A1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right="-324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1C58A1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</w:t>
                            </w:r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ntity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&lt;List&lt;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PublishingHouseDTO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&gt;&gt;</w:t>
                            </w:r>
                            <w:proofErr w:type="spellStart"/>
                            <w:r w:rsidRPr="000E0CA5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getPublishHouseByName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:rsidR="00B75909" w:rsidRDefault="00B75909" w:rsidP="001C58A1">
                            <w:pPr>
                              <w:pStyle w:val="My"/>
                              <w:spacing w:line="360" w:lineRule="auto"/>
                              <w:ind w:left="720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Caută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editură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după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numele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acesteia</w:t>
                            </w:r>
                            <w:proofErr w:type="spellEnd"/>
                          </w:p>
                          <w:p w:rsidR="00B75909" w:rsidRDefault="00B75909" w:rsidP="001C58A1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1C58A1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1C58A1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1C58A1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&lt;String&gt; </w:t>
                            </w:r>
                            <w:proofErr w:type="spellStart"/>
                            <w:r w:rsidRPr="000E0CA5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deletePublishHouse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Şterge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publicaţie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care nu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există</w:t>
                            </w:r>
                            <w:proofErr w:type="spellEnd"/>
                          </w:p>
                          <w:p w:rsidR="00B75909" w:rsidRDefault="00B75909" w:rsidP="001C58A1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  <w:p w:rsidR="00B75909" w:rsidRDefault="00B75909" w:rsidP="001C58A1">
                            <w:pPr>
                              <w:pStyle w:val="My"/>
                              <w:spacing w:line="360" w:lineRule="auto"/>
                              <w:ind w:left="720" w:right="-324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  <w:p w:rsidR="00B75909" w:rsidRPr="0002298C" w:rsidRDefault="00B75909" w:rsidP="001C58A1">
                            <w:pPr>
                              <w:pStyle w:val="My"/>
                              <w:spacing w:line="360" w:lineRule="auto"/>
                              <w:ind w:left="360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0D5CB" id="_x0000_s1032" type="#_x0000_t202" style="position:absolute;margin-left:45pt;margin-top:132.6pt;width:510.6pt;height:596.4pt;z-index:2517032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" filled="f" fillcolor="#fffffe" stroked="f" strokecolor="#212120" insetpen="t">
                <v:textbox inset="2.88pt,2.88pt,2.88pt,2.88pt">
                  <w:txbxContent>
                    <w:p w:rsidR="00B75909" w:rsidRDefault="00B75909" w:rsidP="0001057D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01057D">
                        <w:rPr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01057D">
                        <w:rPr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01057D">
                        <w:rPr>
                          <w:color w:val="333333"/>
                          <w:szCs w:val="40"/>
                          <w:lang w:val="en-US"/>
                        </w:rPr>
                        <w:t>&lt;List&lt;Author&gt;&gt;</w:t>
                      </w:r>
                      <w:proofErr w:type="spellStart"/>
                      <w:r w:rsidRPr="00611068">
                        <w:rPr>
                          <w:color w:val="C00000"/>
                          <w:szCs w:val="40"/>
                          <w:lang w:val="en-US"/>
                        </w:rPr>
                        <w:t>getAllAuthors</w:t>
                      </w:r>
                      <w:proofErr w:type="spellEnd"/>
                      <w:r w:rsidRPr="0001057D">
                        <w:rPr>
                          <w:color w:val="333333"/>
                          <w:szCs w:val="40"/>
                          <w:lang w:val="en-US"/>
                        </w:rPr>
                        <w:t>()</w:t>
                      </w:r>
                      <w:r>
                        <w:rPr>
                          <w:color w:val="333333"/>
                          <w:szCs w:val="40"/>
                          <w:lang w:val="en-US"/>
                        </w:rPr>
                        <w:t>-&gt;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Afişază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listă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cu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toţi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autorii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bibliotecă</w:t>
                      </w:r>
                      <w:proofErr w:type="spellEnd"/>
                    </w:p>
                    <w:p w:rsidR="00B75909" w:rsidRPr="0001057D" w:rsidRDefault="00B75909" w:rsidP="0001057D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</w:pPr>
                      <w:r w:rsidRPr="0001057D">
                        <w:t xml:space="preserve">public ResponseEntity&lt;String&gt; </w:t>
                      </w:r>
                      <w:r w:rsidRPr="004F2F0A">
                        <w:rPr>
                          <w:color w:val="C00000"/>
                        </w:rPr>
                        <w:t>deleteAuthor</w:t>
                      </w:r>
                      <w:r w:rsidRPr="0001057D">
                        <w:rPr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Eliminarea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unui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autor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bibliotecă</w:t>
                      </w:r>
                      <w:proofErr w:type="spellEnd"/>
                    </w:p>
                    <w:p w:rsidR="00B75909" w:rsidRDefault="00B75909" w:rsidP="0001057D">
                      <w:pPr>
                        <w:pStyle w:val="My"/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B75909" w:rsidRDefault="00B75909" w:rsidP="0001057D">
                      <w:pPr>
                        <w:pStyle w:val="MyHeadtitle"/>
                        <w:spacing w:before="0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City</w:t>
                      </w:r>
                    </w:p>
                    <w:p w:rsidR="00B75909" w:rsidRDefault="00B75909" w:rsidP="0001057D">
                      <w:pPr>
                        <w:pStyle w:val="MyHeadtitle"/>
                        <w:spacing w:before="0" w:after="0"/>
                        <w:rPr>
                          <w:sz w:val="28"/>
                          <w:szCs w:val="28"/>
                        </w:rPr>
                      </w:pPr>
                    </w:p>
                    <w:p w:rsidR="00B75909" w:rsidRDefault="00B75909" w:rsidP="0001057D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01057D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01057D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01057D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&lt;</w:t>
                      </w:r>
                      <w:proofErr w:type="spellStart"/>
                      <w:r w:rsidRPr="0001057D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CityDTO</w:t>
                      </w:r>
                      <w:proofErr w:type="spellEnd"/>
                      <w:r w:rsidRPr="0001057D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&gt; </w:t>
                      </w:r>
                      <w:proofErr w:type="spellStart"/>
                      <w:r w:rsidRPr="004F2F0A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addCity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</w:t>
                      </w:r>
                      <w:r w:rsidRPr="005C1C8B"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Adaugă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noi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informaţi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oraşul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unde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se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află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anumită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editură</w:t>
                      </w:r>
                      <w:proofErr w:type="spellEnd"/>
                    </w:p>
                    <w:p w:rsidR="00B75909" w:rsidRDefault="00B75909" w:rsidP="00611068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611068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611068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611068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&lt;Optional&lt;City&gt;&gt;</w:t>
                      </w:r>
                      <w:r w:rsidRPr="004F2F0A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4F2F0A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getOneCity</w:t>
                      </w:r>
                      <w:proofErr w:type="spellEnd"/>
                      <w:r w:rsidRPr="004F2F0A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Caută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oraşul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unde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se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alfă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editura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după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id-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ul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acestuia</w:t>
                      </w:r>
                      <w:proofErr w:type="spellEnd"/>
                    </w:p>
                    <w:p w:rsidR="00B75909" w:rsidRDefault="00B75909" w:rsidP="00611068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611068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611068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611068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&lt;List&lt;</w:t>
                      </w:r>
                      <w:proofErr w:type="spellStart"/>
                      <w:r w:rsidRPr="00611068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CityDTO</w:t>
                      </w:r>
                      <w:proofErr w:type="spellEnd"/>
                      <w:r w:rsidRPr="00611068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&gt;&gt; </w:t>
                      </w:r>
                      <w:proofErr w:type="spellStart"/>
                      <w:r w:rsidRPr="004F2F0A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getByName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Caută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oraşul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unde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se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alfă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editura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după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nume</w:t>
                      </w:r>
                      <w:proofErr w:type="spellEnd"/>
                    </w:p>
                    <w:p w:rsidR="00B75909" w:rsidRDefault="00B75909" w:rsidP="004F2F0A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4F2F0A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4F2F0A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4F2F0A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&lt;String&gt; </w:t>
                      </w:r>
                      <w:proofErr w:type="spellStart"/>
                      <w:r w:rsidRPr="004F2F0A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deleteCity</w:t>
                      </w:r>
                      <w:proofErr w:type="spellEnd"/>
                      <w:r w:rsidRPr="004F2F0A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Şterge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un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oraş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care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publicaţia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nu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există</w:t>
                      </w:r>
                      <w:proofErr w:type="spellEnd"/>
                    </w:p>
                    <w:p w:rsidR="00B75909" w:rsidRDefault="00B75909" w:rsidP="004F2F0A">
                      <w:pPr>
                        <w:pStyle w:val="My"/>
                        <w:spacing w:line="360" w:lineRule="auto"/>
                        <w:ind w:left="36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B75909" w:rsidRDefault="00B75909" w:rsidP="0001057D">
                      <w:pPr>
                        <w:pStyle w:val="My"/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kern w:val="32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4F2F0A">
                        <w:rPr>
                          <w:b/>
                          <w:bCs/>
                          <w:kern w:val="32"/>
                          <w:sz w:val="28"/>
                          <w:szCs w:val="28"/>
                          <w:lang w:val="en-US"/>
                        </w:rPr>
                        <w:t>ublishing</w:t>
                      </w:r>
                      <w:r>
                        <w:rPr>
                          <w:b/>
                          <w:bCs/>
                          <w:kern w:val="3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4F2F0A">
                        <w:rPr>
                          <w:b/>
                          <w:bCs/>
                          <w:kern w:val="32"/>
                          <w:sz w:val="28"/>
                          <w:szCs w:val="28"/>
                          <w:lang w:val="en-US"/>
                        </w:rPr>
                        <w:t>House</w:t>
                      </w:r>
                    </w:p>
                    <w:p w:rsidR="00B75909" w:rsidRDefault="00B75909" w:rsidP="004F2F0A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r w:rsidRPr="004F2F0A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4F2F0A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4F2F0A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&lt;</w:t>
                      </w:r>
                      <w:proofErr w:type="spellStart"/>
                      <w:r w:rsidRPr="004F2F0A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PublishingHouseDTO</w:t>
                      </w:r>
                      <w:proofErr w:type="spellEnd"/>
                      <w:r w:rsidRPr="004F2F0A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&gt; </w:t>
                      </w:r>
                      <w:proofErr w:type="spellStart"/>
                      <w:r w:rsidRPr="000E0CA5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addPublishHouse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-&gt;</w:t>
                      </w:r>
                      <w:r w:rsidRPr="005C1C8B"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Adaugă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noi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informaţi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editura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unei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anumite</w:t>
                      </w:r>
                      <w:proofErr w:type="spellEnd"/>
                      <w:r>
                        <w:rPr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Cs w:val="40"/>
                          <w:lang w:val="en-US"/>
                        </w:rPr>
                        <w:t>cărţi</w:t>
                      </w:r>
                      <w:proofErr w:type="spellEnd"/>
                    </w:p>
                    <w:p w:rsidR="00B75909" w:rsidRDefault="00B75909" w:rsidP="001C58A1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1C58A1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1C58A1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1C58A1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&lt;List&lt;</w:t>
                      </w:r>
                      <w:proofErr w:type="spellStart"/>
                      <w:r w:rsidRPr="001C58A1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PublishingHouse</w:t>
                      </w:r>
                      <w:proofErr w:type="spellEnd"/>
                      <w:r w:rsidRPr="001C58A1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&gt;&gt; </w:t>
                      </w:r>
                      <w:proofErr w:type="spellStart"/>
                      <w:r w:rsidRPr="000E0CA5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getAllPublishHouse</w:t>
                      </w:r>
                      <w:proofErr w:type="spellEnd"/>
                      <w:r w:rsidRPr="001C58A1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()</w:t>
                      </w:r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Afişază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listă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tuturor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editurilor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care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colaborează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cu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biblioteca</w:t>
                      </w:r>
                      <w:proofErr w:type="spellEnd"/>
                    </w:p>
                    <w:p w:rsidR="00B75909" w:rsidRDefault="00B75909" w:rsidP="001C58A1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1C58A1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1C58A1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1C58A1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&lt;Optional&lt;</w:t>
                      </w:r>
                      <w:proofErr w:type="spellStart"/>
                      <w:r w:rsidRPr="001C58A1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PublishingHouse</w:t>
                      </w:r>
                      <w:proofErr w:type="spellEnd"/>
                      <w:r w:rsidRPr="001C58A1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&gt;&gt; </w:t>
                      </w:r>
                      <w:proofErr w:type="spellStart"/>
                      <w:r w:rsidRPr="000E0CA5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getPublishHouseById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Caută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editură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după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id-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ul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acesteia</w:t>
                      </w:r>
                      <w:proofErr w:type="spellEnd"/>
                    </w:p>
                    <w:p w:rsidR="00B75909" w:rsidRDefault="00B75909" w:rsidP="001C58A1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ind w:right="-324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1C58A1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</w:t>
                      </w:r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ntity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&lt;List&lt;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PublishingHouseDTO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&gt;&gt;</w:t>
                      </w:r>
                      <w:proofErr w:type="spellStart"/>
                      <w:r w:rsidRPr="000E0CA5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getPublishHouseByName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</w:p>
                    <w:p w:rsidR="00B75909" w:rsidRDefault="00B75909" w:rsidP="001C58A1">
                      <w:pPr>
                        <w:pStyle w:val="My"/>
                        <w:spacing w:line="360" w:lineRule="auto"/>
                        <w:ind w:left="720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Caută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editură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după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numele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acesteia</w:t>
                      </w:r>
                      <w:proofErr w:type="spellEnd"/>
                    </w:p>
                    <w:p w:rsidR="00B75909" w:rsidRDefault="00B75909" w:rsidP="001C58A1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1C58A1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1C58A1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1C58A1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&lt;String&gt; </w:t>
                      </w:r>
                      <w:proofErr w:type="spellStart"/>
                      <w:r w:rsidRPr="000E0CA5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deletePublishHouse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Şterge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publicaţie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care nu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există</w:t>
                      </w:r>
                      <w:proofErr w:type="spellEnd"/>
                    </w:p>
                    <w:p w:rsidR="00B75909" w:rsidRDefault="00B75909" w:rsidP="001C58A1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</w:p>
                    <w:p w:rsidR="00B75909" w:rsidRDefault="00B75909" w:rsidP="001C58A1">
                      <w:pPr>
                        <w:pStyle w:val="My"/>
                        <w:spacing w:line="360" w:lineRule="auto"/>
                        <w:ind w:left="720" w:right="-324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</w:p>
                    <w:p w:rsidR="00B75909" w:rsidRPr="0002298C" w:rsidRDefault="00B75909" w:rsidP="001C58A1">
                      <w:pPr>
                        <w:pStyle w:val="My"/>
                        <w:spacing w:line="360" w:lineRule="auto"/>
                        <w:ind w:left="360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1057D" w:rsidRDefault="0001057D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  <w:r>
        <w:rPr>
          <w:noProof/>
          <w:lang w:eastAsia="en-US"/>
        </w:rPr>
        <w:drawing>
          <wp:anchor distT="0" distB="0" distL="114300" distR="114300" simplePos="0" relativeHeight="251705344" behindDoc="1" locked="0" layoutInCell="1" allowOverlap="1" wp14:anchorId="37FD3D63" wp14:editId="0928D55C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7772400" cy="1135380"/>
            <wp:effectExtent l="0" t="0" r="0" b="7620"/>
            <wp:wrapNone/>
            <wp:docPr id="15" name="Picture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57D" w:rsidRDefault="000E0CA5" w:rsidP="0065314E">
      <w:pPr>
        <w:tabs>
          <w:tab w:val="left" w:pos="3300"/>
        </w:tabs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707392" behindDoc="1" locked="0" layoutInCell="1" allowOverlap="1" wp14:anchorId="2F6DFE5F" wp14:editId="29C45DC7">
            <wp:simplePos x="0" y="0"/>
            <wp:positionH relativeFrom="margin">
              <wp:align>left</wp:align>
            </wp:positionH>
            <wp:positionV relativeFrom="paragraph">
              <wp:posOffset>-617855</wp:posOffset>
            </wp:positionV>
            <wp:extent cx="7772400" cy="1135380"/>
            <wp:effectExtent l="0" t="0" r="0" b="7620"/>
            <wp:wrapNone/>
            <wp:docPr id="19" name="Picture 1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4C4" w:rsidRDefault="000304C4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711488" behindDoc="0" locked="0" layoutInCell="1" allowOverlap="1" wp14:anchorId="3C078D2F" wp14:editId="08C00B7C">
                <wp:simplePos x="0" y="0"/>
                <wp:positionH relativeFrom="column">
                  <wp:posOffset>571500</wp:posOffset>
                </wp:positionH>
                <wp:positionV relativeFrom="page">
                  <wp:posOffset>1684020</wp:posOffset>
                </wp:positionV>
                <wp:extent cx="6484620" cy="7574280"/>
                <wp:effectExtent l="0" t="0" r="0" b="7620"/>
                <wp:wrapNone/>
                <wp:docPr id="22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4620" cy="757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5909" w:rsidRDefault="00B75909" w:rsidP="000E0CA5">
                            <w:pPr>
                              <w:pStyle w:val="MyHeadtitle"/>
                              <w:spacing w:before="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 w:rsidRPr="000E0CA5">
                              <w:rPr>
                                <w:sz w:val="28"/>
                                <w:szCs w:val="28"/>
                              </w:rPr>
                              <w:t>iterature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category</w:t>
                            </w:r>
                          </w:p>
                          <w:p w:rsidR="00B75909" w:rsidRDefault="00B75909" w:rsidP="000E0CA5">
                            <w:pPr>
                              <w:pStyle w:val="MyHeadtitle"/>
                              <w:spacing w:before="0"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75909" w:rsidRPr="000E0CA5" w:rsidRDefault="00B75909" w:rsidP="000E0CA5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sz w:val="28"/>
                                <w:szCs w:val="28"/>
                              </w:rPr>
                            </w:pPr>
                            <w:r w:rsidRPr="000E0CA5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0E0CA5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0E0CA5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E0CA5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CategoryDTO</w:t>
                            </w:r>
                            <w:proofErr w:type="spellEnd"/>
                            <w:r w:rsidRPr="000E0CA5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7306B6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addNewCategory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Adaugă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nouă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categorie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de literature</w:t>
                            </w:r>
                          </w:p>
                          <w:p w:rsidR="00B75909" w:rsidRDefault="00B75909" w:rsidP="002E3518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0E0CA5">
                              <w:t xml:space="preserve">public ResponseEntity&lt;Optional&lt;Category&gt;&gt; </w:t>
                            </w:r>
                            <w:r w:rsidRPr="007306B6">
                              <w:rPr>
                                <w:color w:val="C00000"/>
                              </w:rPr>
                              <w:t>getOneCategory</w:t>
                            </w:r>
                            <w:r>
                              <w:rPr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Caută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categoria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unei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cărţi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după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id-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acesteia</w:t>
                            </w:r>
                            <w:proofErr w:type="spellEnd"/>
                          </w:p>
                          <w:p w:rsidR="00B75909" w:rsidRPr="002E3518" w:rsidRDefault="00B75909" w:rsidP="002E3518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2E3518">
                              <w:t xml:space="preserve">private ResponseEntity&lt;List&lt;CategoryDTO&gt;&gt; </w:t>
                            </w:r>
                            <w:r w:rsidRPr="007306B6">
                              <w:rPr>
                                <w:color w:val="C00000"/>
                              </w:rPr>
                              <w:t>getCategoryByName</w:t>
                            </w:r>
                            <w:r>
                              <w:rPr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Caută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categoria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unei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cărţi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după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numele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acesteia</w:t>
                            </w:r>
                            <w:proofErr w:type="spellEnd"/>
                          </w:p>
                          <w:p w:rsidR="00B75909" w:rsidRDefault="00B75909" w:rsidP="000E0CA5">
                            <w:pPr>
                              <w:pStyle w:val="My"/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kern w:val="32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B75909" w:rsidRDefault="00E033CC" w:rsidP="000E0CA5">
                            <w:pPr>
                              <w:pStyle w:val="My"/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kern w:val="3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kern w:val="32"/>
                                <w:sz w:val="28"/>
                                <w:szCs w:val="28"/>
                                <w:lang w:val="en-US"/>
                              </w:rPr>
                              <w:t>Book</w:t>
                            </w:r>
                          </w:p>
                          <w:p w:rsidR="00B75909" w:rsidRPr="007306B6" w:rsidRDefault="00B75909" w:rsidP="000E0CA5">
                            <w:pPr>
                              <w:pStyle w:val="My"/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75909" w:rsidRPr="000E0CA5" w:rsidRDefault="00B75909" w:rsidP="007306B6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sz w:val="28"/>
                                <w:szCs w:val="28"/>
                              </w:rPr>
                            </w:pPr>
                            <w:r w:rsidRPr="007306B6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7306B6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7306B6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306B6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BookDTO</w:t>
                            </w:r>
                            <w:proofErr w:type="spellEnd"/>
                            <w:r w:rsidRPr="007306B6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00033D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addBooks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Adaugă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nouă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carte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achiziţionată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bibliotecă</w:t>
                            </w:r>
                            <w:proofErr w:type="spellEnd"/>
                          </w:p>
                          <w:p w:rsidR="00B75909" w:rsidRDefault="00B75909" w:rsidP="00D57C18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D57C18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D57C18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D57C18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&lt;List&lt;Book&gt;&gt; </w:t>
                            </w:r>
                            <w:proofErr w:type="spellStart"/>
                            <w:r w:rsidRPr="0000033D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getAllBooks</w:t>
                            </w:r>
                            <w:proofErr w:type="spellEnd"/>
                            <w:r w:rsidRPr="00D57C18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Afişază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listă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toate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cărţile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disponibile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bibliotecă</w:t>
                            </w:r>
                            <w:proofErr w:type="spellEnd"/>
                          </w:p>
                          <w:p w:rsidR="00B75909" w:rsidRDefault="00B75909" w:rsidP="00B75909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B75909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B75909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B75909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&lt;Optional&lt;Book&gt;&gt; </w:t>
                            </w:r>
                            <w:proofErr w:type="spellStart"/>
                            <w:r w:rsidRPr="0000033D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getBookById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Caută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o carte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după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id-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acesteia</w:t>
                            </w:r>
                            <w:proofErr w:type="spellEnd"/>
                          </w:p>
                          <w:p w:rsidR="00B75909" w:rsidRDefault="00B75909" w:rsidP="00B75909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B75909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B75909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B75909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&lt;List&lt;</w:t>
                            </w:r>
                            <w:proofErr w:type="spellStart"/>
                            <w:r w:rsidRPr="00B75909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BookDTO</w:t>
                            </w:r>
                            <w:proofErr w:type="spellEnd"/>
                            <w:r w:rsidRPr="00B75909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00033D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getBookByTitle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Caută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o carte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după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titlu</w:t>
                            </w:r>
                            <w:proofErr w:type="spellEnd"/>
                          </w:p>
                          <w:p w:rsidR="00B75909" w:rsidRDefault="00B75909" w:rsidP="00B75909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B75909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B75909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B75909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&lt;String&gt; </w:t>
                            </w:r>
                            <w:proofErr w:type="spellStart"/>
                            <w:r w:rsidRPr="0000033D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deleteBookById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Şterge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o carte care nu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există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bibliotecă</w:t>
                            </w:r>
                            <w:proofErr w:type="spellEnd"/>
                          </w:p>
                          <w:p w:rsidR="00B75909" w:rsidRDefault="00B75909" w:rsidP="00B75909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B75909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B75909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B75909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B75909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BookDTO</w:t>
                            </w:r>
                            <w:proofErr w:type="spellEnd"/>
                            <w:r w:rsidRPr="00B75909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00033D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updateBooks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Actualizează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anumită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carte</w:t>
                            </w:r>
                          </w:p>
                          <w:p w:rsidR="00B75909" w:rsidRDefault="00B75909" w:rsidP="00B75909">
                            <w:pPr>
                              <w:pStyle w:val="My"/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kern w:val="32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B75909" w:rsidRPr="007306B6" w:rsidRDefault="00E033CC" w:rsidP="00B75909">
                            <w:pPr>
                              <w:pStyle w:val="My"/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033CC">
                              <w:rPr>
                                <w:b/>
                                <w:bCs/>
                                <w:kern w:val="32"/>
                                <w:sz w:val="28"/>
                                <w:szCs w:val="28"/>
                                <w:lang w:val="en-US"/>
                              </w:rPr>
                              <w:t>Borrowed</w:t>
                            </w:r>
                            <w:r w:rsidR="00F72ABA">
                              <w:rPr>
                                <w:b/>
                                <w:bCs/>
                                <w:kern w:val="3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E033CC">
                              <w:rPr>
                                <w:b/>
                                <w:bCs/>
                                <w:kern w:val="32"/>
                                <w:sz w:val="28"/>
                                <w:szCs w:val="28"/>
                                <w:lang w:val="en-US"/>
                              </w:rPr>
                              <w:t>Books</w:t>
                            </w:r>
                          </w:p>
                          <w:p w:rsidR="00B75909" w:rsidRPr="005B730B" w:rsidRDefault="00E033CC" w:rsidP="00BC4799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&lt;List&lt;</w:t>
                            </w:r>
                            <w:proofErr w:type="spellStart"/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BorrowedBooks</w:t>
                            </w:r>
                            <w:proofErr w:type="spellEnd"/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00033D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getAllBorrowedBooks</w:t>
                            </w:r>
                            <w:proofErr w:type="spellEnd"/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()</w:t>
                            </w:r>
                            <w:r w:rsidR="00B75909"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Afişază</w:t>
                            </w:r>
                            <w:proofErr w:type="spellEnd"/>
                            <w:r w:rsid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toate</w:t>
                            </w:r>
                            <w:proofErr w:type="spellEnd"/>
                            <w:r w:rsid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împrumuturile</w:t>
                            </w:r>
                            <w:proofErr w:type="spellEnd"/>
                            <w:r w:rsid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care s-au </w:t>
                            </w:r>
                            <w:proofErr w:type="spellStart"/>
                            <w:r w:rsid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efectuat</w:t>
                            </w:r>
                            <w:proofErr w:type="spellEnd"/>
                            <w:r w:rsid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până</w:t>
                            </w:r>
                            <w:proofErr w:type="spellEnd"/>
                            <w:r w:rsid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în</w:t>
                            </w:r>
                            <w:proofErr w:type="spellEnd"/>
                            <w:r w:rsid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mometul</w:t>
                            </w:r>
                            <w:proofErr w:type="spellEnd"/>
                            <w:r w:rsid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actual</w:t>
                            </w:r>
                          </w:p>
                          <w:p w:rsidR="00B75909" w:rsidRDefault="00B75909" w:rsidP="000E0CA5">
                            <w:pPr>
                              <w:pStyle w:val="My"/>
                              <w:spacing w:line="360" w:lineRule="auto"/>
                              <w:ind w:left="720" w:right="-324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  <w:p w:rsidR="00B75909" w:rsidRPr="0002298C" w:rsidRDefault="00B75909" w:rsidP="000E0CA5">
                            <w:pPr>
                              <w:pStyle w:val="My"/>
                              <w:spacing w:line="360" w:lineRule="auto"/>
                              <w:ind w:left="360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78D2F" id="_x0000_s1033" type="#_x0000_t202" style="position:absolute;margin-left:45pt;margin-top:132.6pt;width:510.6pt;height:596.4pt;z-index:251711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B75909" w:rsidRDefault="00B75909" w:rsidP="000E0CA5">
                      <w:pPr>
                        <w:pStyle w:val="MyHeadtitle"/>
                        <w:spacing w:before="0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</w:t>
                      </w:r>
                      <w:r w:rsidRPr="000E0CA5">
                        <w:rPr>
                          <w:sz w:val="28"/>
                          <w:szCs w:val="28"/>
                        </w:rPr>
                        <w:t>iterature</w:t>
                      </w:r>
                      <w:r>
                        <w:rPr>
                          <w:sz w:val="28"/>
                          <w:szCs w:val="28"/>
                        </w:rPr>
                        <w:t xml:space="preserve"> category</w:t>
                      </w:r>
                    </w:p>
                    <w:p w:rsidR="00B75909" w:rsidRDefault="00B75909" w:rsidP="000E0CA5">
                      <w:pPr>
                        <w:pStyle w:val="MyHeadtitle"/>
                        <w:spacing w:before="0" w:after="0"/>
                        <w:rPr>
                          <w:sz w:val="28"/>
                          <w:szCs w:val="28"/>
                        </w:rPr>
                      </w:pPr>
                    </w:p>
                    <w:p w:rsidR="00B75909" w:rsidRPr="000E0CA5" w:rsidRDefault="00B75909" w:rsidP="000E0CA5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sz w:val="28"/>
                          <w:szCs w:val="28"/>
                        </w:rPr>
                      </w:pPr>
                      <w:r w:rsidRPr="000E0CA5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0E0CA5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0E0CA5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&lt;</w:t>
                      </w:r>
                      <w:proofErr w:type="spellStart"/>
                      <w:r w:rsidRPr="000E0CA5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CategoryDTO</w:t>
                      </w:r>
                      <w:proofErr w:type="spellEnd"/>
                      <w:r w:rsidRPr="000E0CA5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&gt; </w:t>
                      </w:r>
                      <w:proofErr w:type="spellStart"/>
                      <w:r w:rsidRPr="007306B6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addNewCategory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Adaugă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nouă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categorie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de literature</w:t>
                      </w:r>
                    </w:p>
                    <w:p w:rsidR="00B75909" w:rsidRDefault="00B75909" w:rsidP="002E3518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0E0CA5">
                        <w:t xml:space="preserve">public ResponseEntity&lt;Optional&lt;Category&gt;&gt; </w:t>
                      </w:r>
                      <w:r w:rsidRPr="007306B6">
                        <w:rPr>
                          <w:color w:val="C00000"/>
                        </w:rPr>
                        <w:t>getOneCategory</w:t>
                      </w:r>
                      <w:r>
                        <w:rPr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Caută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categoria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unei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cărţi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după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id-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ul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acesteia</w:t>
                      </w:r>
                      <w:proofErr w:type="spellEnd"/>
                    </w:p>
                    <w:p w:rsidR="00B75909" w:rsidRPr="002E3518" w:rsidRDefault="00B75909" w:rsidP="002E3518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color w:val="333333"/>
                          <w:szCs w:val="40"/>
                          <w:lang w:val="en-US"/>
                        </w:rPr>
                      </w:pPr>
                      <w:r w:rsidRPr="002E3518">
                        <w:t xml:space="preserve">private ResponseEntity&lt;List&lt;CategoryDTO&gt;&gt; </w:t>
                      </w:r>
                      <w:r w:rsidRPr="007306B6">
                        <w:rPr>
                          <w:color w:val="C00000"/>
                        </w:rPr>
                        <w:t>getCategoryByName</w:t>
                      </w:r>
                      <w:r>
                        <w:rPr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Caută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categoria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unei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cărţi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după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numele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acesteia</w:t>
                      </w:r>
                      <w:proofErr w:type="spellEnd"/>
                    </w:p>
                    <w:p w:rsidR="00B75909" w:rsidRDefault="00B75909" w:rsidP="000E0CA5">
                      <w:pPr>
                        <w:pStyle w:val="My"/>
                        <w:spacing w:line="360" w:lineRule="auto"/>
                        <w:jc w:val="both"/>
                        <w:rPr>
                          <w:b/>
                          <w:bCs/>
                          <w:kern w:val="32"/>
                          <w:sz w:val="28"/>
                          <w:szCs w:val="28"/>
                          <w:lang w:val="en-US"/>
                        </w:rPr>
                      </w:pPr>
                    </w:p>
                    <w:p w:rsidR="00B75909" w:rsidRDefault="00E033CC" w:rsidP="000E0CA5">
                      <w:pPr>
                        <w:pStyle w:val="My"/>
                        <w:spacing w:line="360" w:lineRule="auto"/>
                        <w:jc w:val="both"/>
                        <w:rPr>
                          <w:b/>
                          <w:bCs/>
                          <w:kern w:val="3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kern w:val="32"/>
                          <w:sz w:val="28"/>
                          <w:szCs w:val="28"/>
                          <w:lang w:val="en-US"/>
                        </w:rPr>
                        <w:t>Book</w:t>
                      </w:r>
                    </w:p>
                    <w:p w:rsidR="00B75909" w:rsidRPr="007306B6" w:rsidRDefault="00B75909" w:rsidP="000E0CA5">
                      <w:pPr>
                        <w:pStyle w:val="My"/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 w:val="16"/>
                          <w:szCs w:val="16"/>
                          <w:lang w:val="en-US"/>
                        </w:rPr>
                      </w:pPr>
                    </w:p>
                    <w:p w:rsidR="00B75909" w:rsidRPr="000E0CA5" w:rsidRDefault="00B75909" w:rsidP="007306B6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sz w:val="28"/>
                          <w:szCs w:val="28"/>
                        </w:rPr>
                      </w:pPr>
                      <w:r w:rsidRPr="007306B6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7306B6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7306B6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&lt;</w:t>
                      </w:r>
                      <w:proofErr w:type="spellStart"/>
                      <w:r w:rsidRPr="007306B6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BookDTO</w:t>
                      </w:r>
                      <w:proofErr w:type="spellEnd"/>
                      <w:r w:rsidRPr="007306B6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&gt; </w:t>
                      </w:r>
                      <w:proofErr w:type="spellStart"/>
                      <w:r w:rsidRPr="0000033D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addBooks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Adaugă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nouă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carte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achiziţionată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bibliotecă</w:t>
                      </w:r>
                      <w:proofErr w:type="spellEnd"/>
                    </w:p>
                    <w:p w:rsidR="00B75909" w:rsidRDefault="00B75909" w:rsidP="00D57C18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D57C18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D57C18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D57C18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&lt;List&lt;Book&gt;&gt; </w:t>
                      </w:r>
                      <w:proofErr w:type="spellStart"/>
                      <w:r w:rsidRPr="0000033D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getAllBooks</w:t>
                      </w:r>
                      <w:proofErr w:type="spellEnd"/>
                      <w:r w:rsidRPr="00D57C18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()</w:t>
                      </w:r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Afişază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listă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cu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toate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cărţile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disponibile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bibliotecă</w:t>
                      </w:r>
                      <w:proofErr w:type="spellEnd"/>
                    </w:p>
                    <w:p w:rsidR="00B75909" w:rsidRDefault="00B75909" w:rsidP="00B75909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B75909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B75909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B75909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&lt;Optional&lt;Book&gt;&gt; </w:t>
                      </w:r>
                      <w:proofErr w:type="spellStart"/>
                      <w:r w:rsidRPr="0000033D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getBookById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Caută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o carte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după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id-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ul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acesteia</w:t>
                      </w:r>
                      <w:proofErr w:type="spellEnd"/>
                    </w:p>
                    <w:p w:rsidR="00B75909" w:rsidRDefault="00B75909" w:rsidP="00B75909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B75909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B75909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B75909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&lt;List&lt;</w:t>
                      </w:r>
                      <w:proofErr w:type="spellStart"/>
                      <w:r w:rsidRPr="00B75909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BookDTO</w:t>
                      </w:r>
                      <w:proofErr w:type="spellEnd"/>
                      <w:r w:rsidRPr="00B75909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&gt;&gt; </w:t>
                      </w:r>
                      <w:proofErr w:type="spellStart"/>
                      <w:r w:rsidRPr="0000033D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getBookByTitle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Caută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o carte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după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titlu</w:t>
                      </w:r>
                      <w:proofErr w:type="spellEnd"/>
                    </w:p>
                    <w:p w:rsidR="00B75909" w:rsidRDefault="00B75909" w:rsidP="00B75909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B75909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B75909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B75909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&lt;String&gt; </w:t>
                      </w:r>
                      <w:proofErr w:type="spellStart"/>
                      <w:r w:rsidRPr="0000033D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deleteBookById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Şterge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o carte care nu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există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bibliotecă</w:t>
                      </w:r>
                      <w:proofErr w:type="spellEnd"/>
                    </w:p>
                    <w:p w:rsidR="00B75909" w:rsidRDefault="00B75909" w:rsidP="00B75909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B75909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B75909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B75909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&lt;</w:t>
                      </w:r>
                      <w:proofErr w:type="spellStart"/>
                      <w:r w:rsidRPr="00B75909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BookDTO</w:t>
                      </w:r>
                      <w:proofErr w:type="spellEnd"/>
                      <w:r w:rsidRPr="00B75909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&gt; </w:t>
                      </w:r>
                      <w:proofErr w:type="spellStart"/>
                      <w:r w:rsidRPr="0000033D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updateBooks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Actualizează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anumită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carte</w:t>
                      </w:r>
                    </w:p>
                    <w:p w:rsidR="00B75909" w:rsidRDefault="00B75909" w:rsidP="00B75909">
                      <w:pPr>
                        <w:pStyle w:val="My"/>
                        <w:spacing w:line="360" w:lineRule="auto"/>
                        <w:jc w:val="both"/>
                        <w:rPr>
                          <w:b/>
                          <w:bCs/>
                          <w:kern w:val="32"/>
                          <w:sz w:val="28"/>
                          <w:szCs w:val="28"/>
                          <w:lang w:val="en-US"/>
                        </w:rPr>
                      </w:pPr>
                    </w:p>
                    <w:p w:rsidR="00B75909" w:rsidRPr="007306B6" w:rsidRDefault="00E033CC" w:rsidP="00B75909">
                      <w:pPr>
                        <w:pStyle w:val="My"/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 w:val="16"/>
                          <w:szCs w:val="16"/>
                          <w:lang w:val="en-US"/>
                        </w:rPr>
                      </w:pPr>
                      <w:r w:rsidRPr="00E033CC">
                        <w:rPr>
                          <w:b/>
                          <w:bCs/>
                          <w:kern w:val="32"/>
                          <w:sz w:val="28"/>
                          <w:szCs w:val="28"/>
                          <w:lang w:val="en-US"/>
                        </w:rPr>
                        <w:t>Borrowed</w:t>
                      </w:r>
                      <w:r w:rsidR="00F72ABA">
                        <w:rPr>
                          <w:b/>
                          <w:bCs/>
                          <w:kern w:val="3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Pr="00E033CC">
                        <w:rPr>
                          <w:b/>
                          <w:bCs/>
                          <w:kern w:val="32"/>
                          <w:sz w:val="28"/>
                          <w:szCs w:val="28"/>
                          <w:lang w:val="en-US"/>
                        </w:rPr>
                        <w:t>Books</w:t>
                      </w:r>
                    </w:p>
                    <w:p w:rsidR="00B75909" w:rsidRPr="005B730B" w:rsidRDefault="00E033CC" w:rsidP="00BC4799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&lt;List&lt;</w:t>
                      </w:r>
                      <w:proofErr w:type="spellStart"/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BorrowedBooks</w:t>
                      </w:r>
                      <w:proofErr w:type="spellEnd"/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&gt;&gt; </w:t>
                      </w:r>
                      <w:proofErr w:type="spellStart"/>
                      <w:r w:rsidRPr="0000033D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getAllBorrowedBooks</w:t>
                      </w:r>
                      <w:proofErr w:type="spellEnd"/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()</w:t>
                      </w:r>
                      <w:r w:rsidR="00B75909"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 </w:t>
                      </w:r>
                      <w:proofErr w:type="spellStart"/>
                      <w:r w:rsid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Afişază</w:t>
                      </w:r>
                      <w:proofErr w:type="spellEnd"/>
                      <w:r w:rsid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toate</w:t>
                      </w:r>
                      <w:proofErr w:type="spellEnd"/>
                      <w:r w:rsid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împrumuturile</w:t>
                      </w:r>
                      <w:proofErr w:type="spellEnd"/>
                      <w:r w:rsid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care s-au </w:t>
                      </w:r>
                      <w:proofErr w:type="spellStart"/>
                      <w:r w:rsid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efectuat</w:t>
                      </w:r>
                      <w:proofErr w:type="spellEnd"/>
                      <w:r w:rsid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până</w:t>
                      </w:r>
                      <w:proofErr w:type="spellEnd"/>
                      <w:r w:rsid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în</w:t>
                      </w:r>
                      <w:proofErr w:type="spellEnd"/>
                      <w:r w:rsid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mometul</w:t>
                      </w:r>
                      <w:proofErr w:type="spellEnd"/>
                      <w:r w:rsid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actual</w:t>
                      </w:r>
                    </w:p>
                    <w:p w:rsidR="00B75909" w:rsidRDefault="00B75909" w:rsidP="000E0CA5">
                      <w:pPr>
                        <w:pStyle w:val="My"/>
                        <w:spacing w:line="360" w:lineRule="auto"/>
                        <w:ind w:left="720" w:right="-324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</w:p>
                    <w:p w:rsidR="00B75909" w:rsidRPr="0002298C" w:rsidRDefault="00B75909" w:rsidP="000E0CA5">
                      <w:pPr>
                        <w:pStyle w:val="My"/>
                        <w:spacing w:line="360" w:lineRule="auto"/>
                        <w:ind w:left="360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0E0CA5" w:rsidRDefault="000E0CA5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  <w:r>
        <w:rPr>
          <w:noProof/>
          <w:lang w:eastAsia="en-US"/>
        </w:rPr>
        <w:drawing>
          <wp:anchor distT="0" distB="0" distL="114300" distR="114300" simplePos="0" relativeHeight="251713536" behindDoc="1" locked="0" layoutInCell="1" allowOverlap="1" wp14:anchorId="562997C4" wp14:editId="14B00BBA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7772400" cy="1135380"/>
            <wp:effectExtent l="0" t="0" r="0" b="7620"/>
            <wp:wrapNone/>
            <wp:docPr id="20" name="Picture 2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909" w:rsidRDefault="00B75909" w:rsidP="0065314E">
      <w:pPr>
        <w:tabs>
          <w:tab w:val="left" w:pos="3300"/>
        </w:tabs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715584" behindDoc="1" locked="0" layoutInCell="1" allowOverlap="1" wp14:anchorId="492A4955" wp14:editId="764C24A2">
            <wp:simplePos x="0" y="0"/>
            <wp:positionH relativeFrom="margin">
              <wp:align>center</wp:align>
            </wp:positionH>
            <wp:positionV relativeFrom="paragraph">
              <wp:posOffset>-625475</wp:posOffset>
            </wp:positionV>
            <wp:extent cx="7772400" cy="1135380"/>
            <wp:effectExtent l="0" t="0" r="0" b="7620"/>
            <wp:wrapNone/>
            <wp:docPr id="23" name="Picture 2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5B730B" w:rsidP="0065314E">
      <w:pPr>
        <w:tabs>
          <w:tab w:val="left" w:pos="3300"/>
        </w:tabs>
      </w:pPr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719680" behindDoc="0" locked="0" layoutInCell="1" allowOverlap="1" wp14:anchorId="584F97A4" wp14:editId="007960EC">
                <wp:simplePos x="0" y="0"/>
                <wp:positionH relativeFrom="column">
                  <wp:posOffset>571500</wp:posOffset>
                </wp:positionH>
                <wp:positionV relativeFrom="page">
                  <wp:posOffset>1684020</wp:posOffset>
                </wp:positionV>
                <wp:extent cx="6614160" cy="7574280"/>
                <wp:effectExtent l="0" t="0" r="0" b="7620"/>
                <wp:wrapNone/>
                <wp:docPr id="25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4160" cy="757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D252D" w:rsidRDefault="006D252D" w:rsidP="006D252D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6D252D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6D252D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6D252D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&lt;Optional&lt;</w:t>
                            </w:r>
                            <w:proofErr w:type="spellStart"/>
                            <w:r w:rsidRPr="006D252D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BorrowedBooks</w:t>
                            </w:r>
                            <w:proofErr w:type="spellEnd"/>
                            <w:r w:rsidRPr="006D252D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00033D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getOneBorrowedBook</w:t>
                            </w:r>
                            <w:proofErr w:type="spellEnd"/>
                            <w:r w:rsidRPr="006D252D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B75909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Caută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o carte</w:t>
                            </w:r>
                            <w:r w:rsidR="00C46AC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care a </w:t>
                            </w:r>
                            <w:proofErr w:type="spellStart"/>
                            <w:r w:rsidR="00C46AC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fost</w:t>
                            </w:r>
                            <w:proofErr w:type="spellEnd"/>
                            <w:r w:rsidR="00C46AC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46AC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împrumutată</w:t>
                            </w:r>
                            <w:proofErr w:type="spellEnd"/>
                            <w:r w:rsidR="00C46AC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46AC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după</w:t>
                            </w:r>
                            <w:proofErr w:type="spellEnd"/>
                            <w:r w:rsidR="00C46AC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id-</w:t>
                            </w:r>
                            <w:proofErr w:type="spellStart"/>
                            <w:r w:rsidR="00C46AC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ul</w:t>
                            </w:r>
                            <w:proofErr w:type="spellEnd"/>
                            <w:r w:rsidR="00C46AC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46AC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acest</w:t>
                            </w:r>
                            <w:r w:rsid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eia</w:t>
                            </w:r>
                            <w:proofErr w:type="spellEnd"/>
                          </w:p>
                          <w:p w:rsidR="00B75909" w:rsidRDefault="005B730B" w:rsidP="005B730B">
                            <w:pPr>
                              <w:pStyle w:val="My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right="-168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&lt;List&lt;</w:t>
                            </w:r>
                            <w:proofErr w:type="spellStart"/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BorrowedBooksDTO</w:t>
                            </w:r>
                            <w:proofErr w:type="spellEnd"/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00033D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getAllBorrowedBookByDate</w:t>
                            </w:r>
                            <w:proofErr w:type="spellEnd"/>
                          </w:p>
                          <w:p w:rsidR="005B730B" w:rsidRDefault="005B730B" w:rsidP="005B730B">
                            <w:pPr>
                              <w:pStyle w:val="My"/>
                              <w:spacing w:line="360" w:lineRule="auto"/>
                              <w:ind w:left="720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Caută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o carte care a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fost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împrumutată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după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împrumutului</w:t>
                            </w:r>
                            <w:proofErr w:type="spellEnd"/>
                          </w:p>
                          <w:p w:rsidR="005B730B" w:rsidRDefault="005B730B" w:rsidP="005B730B">
                            <w:pPr>
                              <w:pStyle w:val="My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BorrowedBooksDTO</w:t>
                            </w:r>
                            <w:proofErr w:type="spellEnd"/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00033D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addBorrowedBook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Adaugă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informaţii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carţile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care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au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fost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împrumutate</w:t>
                            </w:r>
                            <w:proofErr w:type="spellEnd"/>
                          </w:p>
                          <w:p w:rsidR="005B730B" w:rsidRDefault="005B730B" w:rsidP="005B730B">
                            <w:pPr>
                              <w:pStyle w:val="My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&lt;String&gt; </w:t>
                            </w:r>
                            <w:proofErr w:type="spellStart"/>
                            <w:r w:rsidRPr="0000033D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deleteBorrowedBook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Şterge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anumite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împrumuturi</w:t>
                            </w:r>
                            <w:proofErr w:type="spellEnd"/>
                          </w:p>
                          <w:p w:rsidR="005B730B" w:rsidRDefault="005B730B" w:rsidP="005B730B">
                            <w:pPr>
                              <w:pStyle w:val="My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BorrowedBooksDTO</w:t>
                            </w:r>
                            <w:proofErr w:type="spellEnd"/>
                            <w:r w:rsidRPr="005B730B"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00033D">
                              <w:rPr>
                                <w:rStyle w:val="sowc"/>
                                <w:color w:val="C00000"/>
                                <w:szCs w:val="40"/>
                                <w:lang w:val="en-US"/>
                              </w:rPr>
                              <w:t>updateBorrowedBook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Actualizează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împrumutul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unei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anumite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cărţi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>după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="00250947">
                              <w:rPr>
                                <w:lang w:val="en-US"/>
                              </w:rPr>
                              <w:t>anumita</w:t>
                            </w:r>
                            <w:proofErr w:type="spellEnd"/>
                            <w:r w:rsidR="0025094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50947">
                              <w:rPr>
                                <w:lang w:val="en-US"/>
                              </w:rPr>
                              <w:t>dată</w:t>
                            </w:r>
                            <w:proofErr w:type="spellEnd"/>
                          </w:p>
                          <w:p w:rsidR="005B730B" w:rsidRPr="00E033CC" w:rsidRDefault="005B730B" w:rsidP="005B730B">
                            <w:pPr>
                              <w:pStyle w:val="My"/>
                              <w:spacing w:line="360" w:lineRule="auto"/>
                              <w:ind w:left="720" w:right="-168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  <w:p w:rsidR="00B75909" w:rsidRDefault="00B75909" w:rsidP="00B75909">
                            <w:pPr>
                              <w:pStyle w:val="My"/>
                              <w:spacing w:line="360" w:lineRule="auto"/>
                              <w:ind w:left="720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  <w:p w:rsidR="00B75909" w:rsidRDefault="00B75909" w:rsidP="00B75909">
                            <w:pPr>
                              <w:pStyle w:val="My"/>
                              <w:spacing w:line="360" w:lineRule="auto"/>
                              <w:ind w:left="720" w:right="-324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  <w:p w:rsidR="00B75909" w:rsidRPr="0002298C" w:rsidRDefault="00B75909" w:rsidP="00B75909">
                            <w:pPr>
                              <w:pStyle w:val="My"/>
                              <w:spacing w:line="360" w:lineRule="auto"/>
                              <w:ind w:left="360"/>
                              <w:jc w:val="both"/>
                              <w:rPr>
                                <w:rStyle w:val="sowc"/>
                                <w:color w:val="333333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F97A4" id="_x0000_s1034" type="#_x0000_t202" style="position:absolute;margin-left:45pt;margin-top:132.6pt;width:520.8pt;height:596.4pt;z-index:251719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p w:rsidR="006D252D" w:rsidRDefault="006D252D" w:rsidP="006D252D">
                      <w:pPr>
                        <w:pStyle w:val="My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6D252D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6D252D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6D252D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&lt;Optional&lt;</w:t>
                      </w:r>
                      <w:proofErr w:type="spellStart"/>
                      <w:r w:rsidRPr="006D252D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BorrowedBooks</w:t>
                      </w:r>
                      <w:proofErr w:type="spellEnd"/>
                      <w:r w:rsidRPr="006D252D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&gt;&gt; </w:t>
                      </w:r>
                      <w:proofErr w:type="spellStart"/>
                      <w:r w:rsidRPr="0000033D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getOneBorrowedBook</w:t>
                      </w:r>
                      <w:proofErr w:type="spellEnd"/>
                      <w:r w:rsidRPr="006D252D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r w:rsidR="00B75909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Caută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o carte</w:t>
                      </w:r>
                      <w:r w:rsidR="00C46AC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care a </w:t>
                      </w:r>
                      <w:proofErr w:type="spellStart"/>
                      <w:r w:rsidR="00C46AC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fost</w:t>
                      </w:r>
                      <w:proofErr w:type="spellEnd"/>
                      <w:r w:rsidR="00C46AC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="00C46AC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împrumutată</w:t>
                      </w:r>
                      <w:proofErr w:type="spellEnd"/>
                      <w:r w:rsidR="00C46AC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="00C46AC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după</w:t>
                      </w:r>
                      <w:proofErr w:type="spellEnd"/>
                      <w:r w:rsidR="00C46AC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id-</w:t>
                      </w:r>
                      <w:proofErr w:type="spellStart"/>
                      <w:r w:rsidR="00C46AC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ul</w:t>
                      </w:r>
                      <w:proofErr w:type="spellEnd"/>
                      <w:r w:rsidR="00C46AC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="00C46AC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acest</w:t>
                      </w:r>
                      <w:r w:rsid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eia</w:t>
                      </w:r>
                      <w:proofErr w:type="spellEnd"/>
                    </w:p>
                    <w:p w:rsidR="00B75909" w:rsidRDefault="005B730B" w:rsidP="005B730B">
                      <w:pPr>
                        <w:pStyle w:val="My"/>
                        <w:numPr>
                          <w:ilvl w:val="0"/>
                          <w:numId w:val="8"/>
                        </w:numPr>
                        <w:spacing w:line="360" w:lineRule="auto"/>
                        <w:ind w:right="-168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&lt;List&lt;</w:t>
                      </w:r>
                      <w:proofErr w:type="spellStart"/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BorrowedBooksDTO</w:t>
                      </w:r>
                      <w:proofErr w:type="spellEnd"/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&gt;&gt; </w:t>
                      </w:r>
                      <w:proofErr w:type="spellStart"/>
                      <w:r w:rsidRPr="0000033D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getAllBorrowedBookByDate</w:t>
                      </w:r>
                      <w:proofErr w:type="spellEnd"/>
                    </w:p>
                    <w:p w:rsidR="005B730B" w:rsidRDefault="005B730B" w:rsidP="005B730B">
                      <w:pPr>
                        <w:pStyle w:val="My"/>
                        <w:spacing w:line="360" w:lineRule="auto"/>
                        <w:ind w:left="720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Caută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o carte care a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fost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împrumutată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după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împrumutului</w:t>
                      </w:r>
                      <w:proofErr w:type="spellEnd"/>
                    </w:p>
                    <w:p w:rsidR="005B730B" w:rsidRDefault="005B730B" w:rsidP="005B730B">
                      <w:pPr>
                        <w:pStyle w:val="My"/>
                        <w:numPr>
                          <w:ilvl w:val="0"/>
                          <w:numId w:val="8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&lt;</w:t>
                      </w:r>
                      <w:proofErr w:type="spellStart"/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BorrowedBooksDTO</w:t>
                      </w:r>
                      <w:proofErr w:type="spellEnd"/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&gt; </w:t>
                      </w:r>
                      <w:proofErr w:type="spellStart"/>
                      <w:r w:rsidRPr="0000033D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addBorrowedBook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Adaugă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informaţii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carţile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care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au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fost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împrumutate</w:t>
                      </w:r>
                      <w:proofErr w:type="spellEnd"/>
                    </w:p>
                    <w:p w:rsidR="005B730B" w:rsidRDefault="005B730B" w:rsidP="005B730B">
                      <w:pPr>
                        <w:pStyle w:val="My"/>
                        <w:numPr>
                          <w:ilvl w:val="0"/>
                          <w:numId w:val="8"/>
                        </w:numPr>
                        <w:spacing w:line="360" w:lineRule="auto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&lt;String&gt; </w:t>
                      </w:r>
                      <w:proofErr w:type="spellStart"/>
                      <w:r w:rsidRPr="0000033D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deleteBorrowedBook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Şterge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anumite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împrumuturi</w:t>
                      </w:r>
                      <w:proofErr w:type="spellEnd"/>
                    </w:p>
                    <w:p w:rsidR="005B730B" w:rsidRDefault="005B730B" w:rsidP="005B730B">
                      <w:pPr>
                        <w:pStyle w:val="My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public </w:t>
                      </w:r>
                      <w:proofErr w:type="spellStart"/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ResponseEntity</w:t>
                      </w:r>
                      <w:proofErr w:type="spellEnd"/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&lt;</w:t>
                      </w:r>
                      <w:proofErr w:type="spellStart"/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BorrowedBooksDTO</w:t>
                      </w:r>
                      <w:proofErr w:type="spellEnd"/>
                      <w:r w:rsidRPr="005B730B"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&gt; </w:t>
                      </w:r>
                      <w:proofErr w:type="spellStart"/>
                      <w:r w:rsidRPr="0000033D">
                        <w:rPr>
                          <w:rStyle w:val="sowc"/>
                          <w:color w:val="C00000"/>
                          <w:szCs w:val="40"/>
                          <w:lang w:val="en-US"/>
                        </w:rPr>
                        <w:t>updateBorrowedBook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Actualizează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împrumutul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unei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anumite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cărţi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>după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</w:t>
                      </w:r>
                      <w:r w:rsidR="00250947">
                        <w:rPr>
                          <w:lang w:val="en-US"/>
                        </w:rPr>
                        <w:t>anumita</w:t>
                      </w:r>
                      <w:proofErr w:type="spellEnd"/>
                      <w:r w:rsidR="0025094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50947">
                        <w:rPr>
                          <w:lang w:val="en-US"/>
                        </w:rPr>
                        <w:t>dată</w:t>
                      </w:r>
                      <w:proofErr w:type="spellEnd"/>
                    </w:p>
                    <w:p w:rsidR="005B730B" w:rsidRPr="00E033CC" w:rsidRDefault="005B730B" w:rsidP="005B730B">
                      <w:pPr>
                        <w:pStyle w:val="My"/>
                        <w:spacing w:line="360" w:lineRule="auto"/>
                        <w:ind w:left="720" w:right="-168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</w:p>
                    <w:p w:rsidR="00B75909" w:rsidRDefault="00B75909" w:rsidP="00B75909">
                      <w:pPr>
                        <w:pStyle w:val="My"/>
                        <w:spacing w:line="360" w:lineRule="auto"/>
                        <w:ind w:left="720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</w:p>
                    <w:p w:rsidR="00B75909" w:rsidRDefault="00B75909" w:rsidP="00B75909">
                      <w:pPr>
                        <w:pStyle w:val="My"/>
                        <w:spacing w:line="360" w:lineRule="auto"/>
                        <w:ind w:left="720" w:right="-324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</w:p>
                    <w:p w:rsidR="00B75909" w:rsidRPr="0002298C" w:rsidRDefault="00B75909" w:rsidP="00B75909">
                      <w:pPr>
                        <w:pStyle w:val="My"/>
                        <w:spacing w:line="360" w:lineRule="auto"/>
                        <w:ind w:left="360"/>
                        <w:jc w:val="both"/>
                        <w:rPr>
                          <w:rStyle w:val="sowc"/>
                          <w:color w:val="333333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</w:p>
    <w:p w:rsidR="00B75909" w:rsidRDefault="00B75909" w:rsidP="0065314E">
      <w:pPr>
        <w:tabs>
          <w:tab w:val="left" w:pos="3300"/>
        </w:tabs>
      </w:pPr>
      <w:r>
        <w:rPr>
          <w:noProof/>
          <w:lang w:eastAsia="en-US"/>
        </w:rPr>
        <w:drawing>
          <wp:anchor distT="0" distB="0" distL="114300" distR="114300" simplePos="0" relativeHeight="251717632" behindDoc="1" locked="0" layoutInCell="1" allowOverlap="1" wp14:anchorId="6C1A47BA" wp14:editId="473E8ED3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7772400" cy="1135380"/>
            <wp:effectExtent l="0" t="0" r="0" b="7620"/>
            <wp:wrapNone/>
            <wp:docPr id="24" name="Picture 2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CA5" w:rsidRPr="00084487" w:rsidRDefault="000E0CA5" w:rsidP="0065314E">
      <w:pPr>
        <w:tabs>
          <w:tab w:val="left" w:pos="3300"/>
        </w:tabs>
      </w:pPr>
    </w:p>
    <w:sectPr w:rsidR="000E0CA5" w:rsidRPr="00084487" w:rsidSect="002D2E2F">
      <w:headerReference w:type="default" r:id="rId10"/>
      <w:footerReference w:type="default" r:id="rId11"/>
      <w:pgSz w:w="11906" w:h="16838"/>
      <w:pgMar w:top="0" w:right="26" w:bottom="0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C53" w:rsidRDefault="00C60C53">
      <w:r>
        <w:separator/>
      </w:r>
    </w:p>
  </w:endnote>
  <w:endnote w:type="continuationSeparator" w:id="0">
    <w:p w:rsidR="00C60C53" w:rsidRDefault="00C60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909" w:rsidRPr="00B3059B" w:rsidRDefault="00B75909" w:rsidP="002D2E2F">
    <w:pPr>
      <w:pStyle w:val="Footer"/>
      <w:tabs>
        <w:tab w:val="clear" w:pos="4677"/>
        <w:tab w:val="center" w:pos="2160"/>
      </w:tabs>
      <w:ind w:left="540" w:right="540"/>
      <w:jc w:val="right"/>
      <w:rPr>
        <w:rFonts w:ascii="Verdana" w:hAnsi="Verdana"/>
        <w:noProof/>
      </w:rPr>
    </w:pPr>
    <w:r>
      <w:rPr>
        <w:rFonts w:ascii="Verdana" w:hAnsi="Verdana"/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228600</wp:posOffset>
              </wp:positionH>
              <wp:positionV relativeFrom="paragraph">
                <wp:posOffset>-123190</wp:posOffset>
              </wp:positionV>
              <wp:extent cx="7086600" cy="0"/>
              <wp:effectExtent l="9525" t="10160" r="9525" b="889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508DD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9.7pt" to="8in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31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HxK57NZ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"/>
          </w:pict>
        </mc:Fallback>
      </mc:AlternateContent>
    </w:r>
    <w:r w:rsidRPr="00B3059B">
      <w:rPr>
        <w:rFonts w:ascii="Verdana" w:hAnsi="Verdana"/>
        <w:noProof/>
      </w:rPr>
      <w:t xml:space="preserve"> </w:t>
    </w:r>
    <w:r w:rsidRPr="00B3059B">
      <w:rPr>
        <w:rFonts w:ascii="Verdana" w:hAnsi="Verdana"/>
        <w:noProof/>
      </w:rPr>
      <w:fldChar w:fldCharType="begin"/>
    </w:r>
    <w:r w:rsidRPr="00B3059B">
      <w:rPr>
        <w:rFonts w:ascii="Verdana" w:hAnsi="Verdana"/>
        <w:noProof/>
      </w:rPr>
      <w:instrText xml:space="preserve"> PAGE </w:instrText>
    </w:r>
    <w:r w:rsidRPr="00B3059B">
      <w:rPr>
        <w:rFonts w:ascii="Verdana" w:hAnsi="Verdana"/>
        <w:noProof/>
      </w:rPr>
      <w:fldChar w:fldCharType="separate"/>
    </w:r>
    <w:r w:rsidR="00F72ABA">
      <w:rPr>
        <w:rFonts w:ascii="Verdana" w:hAnsi="Verdana"/>
        <w:noProof/>
      </w:rPr>
      <w:t>2</w:t>
    </w:r>
    <w:r w:rsidRPr="00B3059B">
      <w:rPr>
        <w:rFonts w:ascii="Verdana" w:hAnsi="Verdana"/>
        <w:noProof/>
      </w:rPr>
      <w:fldChar w:fldCharType="end"/>
    </w:r>
    <w:r w:rsidRPr="00B3059B">
      <w:rPr>
        <w:rFonts w:ascii="Verdana" w:hAnsi="Verdana"/>
        <w:noProof/>
      </w:rPr>
      <w:t xml:space="preserve"> </w:t>
    </w:r>
  </w:p>
  <w:p w:rsidR="00B75909" w:rsidRPr="00B3059B" w:rsidRDefault="00B75909" w:rsidP="002D2E2F">
    <w:pPr>
      <w:pStyle w:val="Footer"/>
      <w:tabs>
        <w:tab w:val="clear" w:pos="4677"/>
        <w:tab w:val="center" w:pos="2160"/>
      </w:tabs>
      <w:ind w:left="540" w:right="540"/>
      <w:rPr>
        <w:rFonts w:ascii="Verdana" w:hAnsi="Verdana"/>
      </w:rPr>
    </w:pPr>
    <w:r w:rsidRPr="00B3059B">
      <w:rPr>
        <w:rFonts w:ascii="Verdana" w:hAnsi="Verdana" w:cs="Arial"/>
        <w:color w:val="000000"/>
      </w:rPr>
      <w:t>Document Name</w:t>
    </w:r>
    <w:r w:rsidRPr="00B3059B">
      <w:rPr>
        <w:rFonts w:ascii="Verdana" w:hAnsi="Verdana" w:cs="Arial"/>
        <w:color w:val="000000"/>
      </w:rPr>
      <w:br/>
      <w:t>Your Company Name (C) Copyright (Print Date) All Rights Reserved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C53" w:rsidRDefault="00C60C53">
      <w:r>
        <w:separator/>
      </w:r>
    </w:p>
  </w:footnote>
  <w:footnote w:type="continuationSeparator" w:id="0">
    <w:p w:rsidR="00C60C53" w:rsidRDefault="00C60C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909" w:rsidRPr="00B3059B" w:rsidRDefault="00B75909" w:rsidP="002D2E2F">
    <w:pPr>
      <w:pStyle w:val="Header"/>
      <w:ind w:left="5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43401F"/>
    <w:multiLevelType w:val="hybridMultilevel"/>
    <w:tmpl w:val="276A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A5136"/>
    <w:multiLevelType w:val="hybridMultilevel"/>
    <w:tmpl w:val="CAB2C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B6EAE"/>
    <w:multiLevelType w:val="hybridMultilevel"/>
    <w:tmpl w:val="2E62C966"/>
    <w:lvl w:ilvl="0" w:tplc="0B8C4896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42243"/>
    <w:multiLevelType w:val="hybridMultilevel"/>
    <w:tmpl w:val="A29CAEE8"/>
    <w:lvl w:ilvl="0" w:tplc="E062D30A">
      <w:numFmt w:val="bullet"/>
      <w:lvlText w:val="-"/>
      <w:lvlJc w:val="left"/>
      <w:pPr>
        <w:ind w:left="1068" w:hanging="360"/>
      </w:pPr>
      <w:rPr>
        <w:rFonts w:ascii="Verdana" w:eastAsia="Batang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4CD2013"/>
    <w:multiLevelType w:val="hybridMultilevel"/>
    <w:tmpl w:val="FC669BE8"/>
    <w:lvl w:ilvl="0" w:tplc="66C4D318">
      <w:numFmt w:val="bullet"/>
      <w:lvlText w:val="-"/>
      <w:lvlJc w:val="left"/>
      <w:pPr>
        <w:ind w:left="720" w:hanging="360"/>
      </w:pPr>
      <w:rPr>
        <w:rFonts w:ascii="Verdana" w:eastAsia="Batang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44949"/>
    <w:multiLevelType w:val="hybridMultilevel"/>
    <w:tmpl w:val="8104ECBC"/>
    <w:lvl w:ilvl="0" w:tplc="721890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AF60533"/>
    <w:multiLevelType w:val="hybridMultilevel"/>
    <w:tmpl w:val="67362250"/>
    <w:lvl w:ilvl="0" w:tplc="899800D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002363,#196dc8,#cfcfd7,#3a71ca,#4e71b6,#7d96c9,#d9d9d5,#f1f1e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52"/>
    <w:rsid w:val="0000033D"/>
    <w:rsid w:val="000010CF"/>
    <w:rsid w:val="00002761"/>
    <w:rsid w:val="0001057D"/>
    <w:rsid w:val="00011ED4"/>
    <w:rsid w:val="00021AB5"/>
    <w:rsid w:val="0002298C"/>
    <w:rsid w:val="000304C4"/>
    <w:rsid w:val="00081E88"/>
    <w:rsid w:val="00084487"/>
    <w:rsid w:val="00086905"/>
    <w:rsid w:val="00087868"/>
    <w:rsid w:val="000A0B9C"/>
    <w:rsid w:val="000C22EC"/>
    <w:rsid w:val="000C46C5"/>
    <w:rsid w:val="000D1636"/>
    <w:rsid w:val="000E0CA5"/>
    <w:rsid w:val="000E65FE"/>
    <w:rsid w:val="000F36F5"/>
    <w:rsid w:val="000F5CC0"/>
    <w:rsid w:val="00102D00"/>
    <w:rsid w:val="001030B2"/>
    <w:rsid w:val="00120A74"/>
    <w:rsid w:val="001260F6"/>
    <w:rsid w:val="00142DE5"/>
    <w:rsid w:val="0014369E"/>
    <w:rsid w:val="00150186"/>
    <w:rsid w:val="00151FD0"/>
    <w:rsid w:val="0015496F"/>
    <w:rsid w:val="00165042"/>
    <w:rsid w:val="00170756"/>
    <w:rsid w:val="00182717"/>
    <w:rsid w:val="00193B83"/>
    <w:rsid w:val="001A17BC"/>
    <w:rsid w:val="001A60AA"/>
    <w:rsid w:val="001C58A1"/>
    <w:rsid w:val="001D70E8"/>
    <w:rsid w:val="00202C7F"/>
    <w:rsid w:val="00250947"/>
    <w:rsid w:val="00250EA6"/>
    <w:rsid w:val="00253D45"/>
    <w:rsid w:val="002737E2"/>
    <w:rsid w:val="0027415D"/>
    <w:rsid w:val="00277ADB"/>
    <w:rsid w:val="002A11DD"/>
    <w:rsid w:val="002B1837"/>
    <w:rsid w:val="002B3F90"/>
    <w:rsid w:val="002C29A8"/>
    <w:rsid w:val="002C2A07"/>
    <w:rsid w:val="002C44A7"/>
    <w:rsid w:val="002C6C2F"/>
    <w:rsid w:val="002D2E2F"/>
    <w:rsid w:val="002D7284"/>
    <w:rsid w:val="002E3518"/>
    <w:rsid w:val="002E7BDF"/>
    <w:rsid w:val="002F1A6B"/>
    <w:rsid w:val="00302896"/>
    <w:rsid w:val="00302927"/>
    <w:rsid w:val="00303521"/>
    <w:rsid w:val="003040F7"/>
    <w:rsid w:val="00311509"/>
    <w:rsid w:val="00326E92"/>
    <w:rsid w:val="00331918"/>
    <w:rsid w:val="00335F45"/>
    <w:rsid w:val="003425C7"/>
    <w:rsid w:val="003516E5"/>
    <w:rsid w:val="00370432"/>
    <w:rsid w:val="00374974"/>
    <w:rsid w:val="00393F3D"/>
    <w:rsid w:val="00395555"/>
    <w:rsid w:val="003A17DA"/>
    <w:rsid w:val="003B5F34"/>
    <w:rsid w:val="003C7BC2"/>
    <w:rsid w:val="003D1B6B"/>
    <w:rsid w:val="003E3000"/>
    <w:rsid w:val="003E603D"/>
    <w:rsid w:val="003F320B"/>
    <w:rsid w:val="004145A0"/>
    <w:rsid w:val="00420D32"/>
    <w:rsid w:val="00437201"/>
    <w:rsid w:val="00441F76"/>
    <w:rsid w:val="00451EA1"/>
    <w:rsid w:val="004550DE"/>
    <w:rsid w:val="00456B8A"/>
    <w:rsid w:val="00472A30"/>
    <w:rsid w:val="00477487"/>
    <w:rsid w:val="0048460A"/>
    <w:rsid w:val="004931EC"/>
    <w:rsid w:val="004A31DF"/>
    <w:rsid w:val="004A61C2"/>
    <w:rsid w:val="004A73BF"/>
    <w:rsid w:val="004D4C97"/>
    <w:rsid w:val="004D6E72"/>
    <w:rsid w:val="004F0CA9"/>
    <w:rsid w:val="004F173F"/>
    <w:rsid w:val="004F2F0A"/>
    <w:rsid w:val="004F3DEC"/>
    <w:rsid w:val="004F6FD5"/>
    <w:rsid w:val="005034CD"/>
    <w:rsid w:val="0051301E"/>
    <w:rsid w:val="00520108"/>
    <w:rsid w:val="00550F55"/>
    <w:rsid w:val="0057122B"/>
    <w:rsid w:val="00575A7E"/>
    <w:rsid w:val="005929C2"/>
    <w:rsid w:val="00597F9C"/>
    <w:rsid w:val="005A31BE"/>
    <w:rsid w:val="005B1FD8"/>
    <w:rsid w:val="005B430D"/>
    <w:rsid w:val="005B496C"/>
    <w:rsid w:val="005B730B"/>
    <w:rsid w:val="005C1C8B"/>
    <w:rsid w:val="005C4A56"/>
    <w:rsid w:val="005D5995"/>
    <w:rsid w:val="005D6C05"/>
    <w:rsid w:val="005E58F2"/>
    <w:rsid w:val="005E79F7"/>
    <w:rsid w:val="0060063C"/>
    <w:rsid w:val="00607EBC"/>
    <w:rsid w:val="00610D05"/>
    <w:rsid w:val="00611068"/>
    <w:rsid w:val="00613870"/>
    <w:rsid w:val="00620AD1"/>
    <w:rsid w:val="00624168"/>
    <w:rsid w:val="00625DFD"/>
    <w:rsid w:val="0064034E"/>
    <w:rsid w:val="0065314E"/>
    <w:rsid w:val="00654B6C"/>
    <w:rsid w:val="00663896"/>
    <w:rsid w:val="00664743"/>
    <w:rsid w:val="00690D43"/>
    <w:rsid w:val="006B053E"/>
    <w:rsid w:val="006B470F"/>
    <w:rsid w:val="006C3563"/>
    <w:rsid w:val="006C7C52"/>
    <w:rsid w:val="006D252D"/>
    <w:rsid w:val="00704F16"/>
    <w:rsid w:val="00713B5B"/>
    <w:rsid w:val="00721613"/>
    <w:rsid w:val="007306B6"/>
    <w:rsid w:val="00730A7C"/>
    <w:rsid w:val="0076568C"/>
    <w:rsid w:val="00766846"/>
    <w:rsid w:val="00766D26"/>
    <w:rsid w:val="007707AF"/>
    <w:rsid w:val="007717FC"/>
    <w:rsid w:val="00785EF6"/>
    <w:rsid w:val="007B0248"/>
    <w:rsid w:val="007B7742"/>
    <w:rsid w:val="007D5AC1"/>
    <w:rsid w:val="007D7436"/>
    <w:rsid w:val="007D7BA5"/>
    <w:rsid w:val="008115FC"/>
    <w:rsid w:val="00815DCC"/>
    <w:rsid w:val="00817F7F"/>
    <w:rsid w:val="008319EF"/>
    <w:rsid w:val="00841063"/>
    <w:rsid w:val="008477D0"/>
    <w:rsid w:val="00851FE9"/>
    <w:rsid w:val="008523D8"/>
    <w:rsid w:val="00855438"/>
    <w:rsid w:val="00872419"/>
    <w:rsid w:val="00887B35"/>
    <w:rsid w:val="00894A08"/>
    <w:rsid w:val="008A10FA"/>
    <w:rsid w:val="008C1CE9"/>
    <w:rsid w:val="008D5AE9"/>
    <w:rsid w:val="008D7151"/>
    <w:rsid w:val="0090669D"/>
    <w:rsid w:val="00907936"/>
    <w:rsid w:val="00911927"/>
    <w:rsid w:val="00916CC1"/>
    <w:rsid w:val="0094182A"/>
    <w:rsid w:val="00951CB8"/>
    <w:rsid w:val="00964BA5"/>
    <w:rsid w:val="009A0AAB"/>
    <w:rsid w:val="009A0F3E"/>
    <w:rsid w:val="009B11F6"/>
    <w:rsid w:val="009C09F5"/>
    <w:rsid w:val="009C19A5"/>
    <w:rsid w:val="009E10A6"/>
    <w:rsid w:val="009F5D19"/>
    <w:rsid w:val="00A1297B"/>
    <w:rsid w:val="00A14C7C"/>
    <w:rsid w:val="00A2076A"/>
    <w:rsid w:val="00A308CE"/>
    <w:rsid w:val="00A36885"/>
    <w:rsid w:val="00A37E8F"/>
    <w:rsid w:val="00A53CA1"/>
    <w:rsid w:val="00A644D2"/>
    <w:rsid w:val="00A80198"/>
    <w:rsid w:val="00A80207"/>
    <w:rsid w:val="00A8148B"/>
    <w:rsid w:val="00A948E4"/>
    <w:rsid w:val="00A973F5"/>
    <w:rsid w:val="00AA0818"/>
    <w:rsid w:val="00AB16C9"/>
    <w:rsid w:val="00AD55C1"/>
    <w:rsid w:val="00B02057"/>
    <w:rsid w:val="00B17751"/>
    <w:rsid w:val="00B2543E"/>
    <w:rsid w:val="00B267F5"/>
    <w:rsid w:val="00B27C77"/>
    <w:rsid w:val="00B3059B"/>
    <w:rsid w:val="00B30918"/>
    <w:rsid w:val="00B32E9E"/>
    <w:rsid w:val="00B44B9F"/>
    <w:rsid w:val="00B4645A"/>
    <w:rsid w:val="00B551F0"/>
    <w:rsid w:val="00B62F80"/>
    <w:rsid w:val="00B75296"/>
    <w:rsid w:val="00B75909"/>
    <w:rsid w:val="00B7740F"/>
    <w:rsid w:val="00B77902"/>
    <w:rsid w:val="00BD74C4"/>
    <w:rsid w:val="00BE2C3F"/>
    <w:rsid w:val="00BE34C5"/>
    <w:rsid w:val="00BF229E"/>
    <w:rsid w:val="00BF37D2"/>
    <w:rsid w:val="00BF7934"/>
    <w:rsid w:val="00C1089B"/>
    <w:rsid w:val="00C21593"/>
    <w:rsid w:val="00C32013"/>
    <w:rsid w:val="00C331DF"/>
    <w:rsid w:val="00C46ACB"/>
    <w:rsid w:val="00C562F4"/>
    <w:rsid w:val="00C60C53"/>
    <w:rsid w:val="00C63655"/>
    <w:rsid w:val="00C64A03"/>
    <w:rsid w:val="00C751CB"/>
    <w:rsid w:val="00C875D7"/>
    <w:rsid w:val="00C90C16"/>
    <w:rsid w:val="00CA494F"/>
    <w:rsid w:val="00CD3751"/>
    <w:rsid w:val="00CE4E32"/>
    <w:rsid w:val="00CF4852"/>
    <w:rsid w:val="00CF7D70"/>
    <w:rsid w:val="00D05A04"/>
    <w:rsid w:val="00D14628"/>
    <w:rsid w:val="00D1568E"/>
    <w:rsid w:val="00D17057"/>
    <w:rsid w:val="00D17480"/>
    <w:rsid w:val="00D25B88"/>
    <w:rsid w:val="00D278F8"/>
    <w:rsid w:val="00D32C3B"/>
    <w:rsid w:val="00D3445C"/>
    <w:rsid w:val="00D57674"/>
    <w:rsid w:val="00D57C18"/>
    <w:rsid w:val="00D7571A"/>
    <w:rsid w:val="00D80A18"/>
    <w:rsid w:val="00D83470"/>
    <w:rsid w:val="00D97BEB"/>
    <w:rsid w:val="00DD7771"/>
    <w:rsid w:val="00DE25B7"/>
    <w:rsid w:val="00DE39A8"/>
    <w:rsid w:val="00DE4549"/>
    <w:rsid w:val="00DE63EB"/>
    <w:rsid w:val="00E00418"/>
    <w:rsid w:val="00E033CC"/>
    <w:rsid w:val="00E55666"/>
    <w:rsid w:val="00E55F32"/>
    <w:rsid w:val="00E6434E"/>
    <w:rsid w:val="00E67636"/>
    <w:rsid w:val="00EC5259"/>
    <w:rsid w:val="00EE3315"/>
    <w:rsid w:val="00F0441F"/>
    <w:rsid w:val="00F06FC8"/>
    <w:rsid w:val="00F27093"/>
    <w:rsid w:val="00F32DCE"/>
    <w:rsid w:val="00F36533"/>
    <w:rsid w:val="00F406CE"/>
    <w:rsid w:val="00F416B5"/>
    <w:rsid w:val="00F5435D"/>
    <w:rsid w:val="00F55261"/>
    <w:rsid w:val="00F60BE9"/>
    <w:rsid w:val="00F610F3"/>
    <w:rsid w:val="00F72ABA"/>
    <w:rsid w:val="00F81AB4"/>
    <w:rsid w:val="00FA66E5"/>
    <w:rsid w:val="00FB40E4"/>
    <w:rsid w:val="00FB435D"/>
    <w:rsid w:val="00FE506B"/>
    <w:rsid w:val="00FF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2363,#196dc8,#cfcfd7,#3a71ca,#4e71b6,#7d96c9,#d9d9d5,#f1f1ef"/>
    </o:shapedefaults>
    <o:shapelayout v:ext="edit">
      <o:idmap v:ext="edit" data="1"/>
    </o:shapelayout>
  </w:shapeDefaults>
  <w:decimalSymbol w:val="."/>
  <w:listSeparator w:val=","/>
  <w15:docId w15:val="{77C59908-9CCE-4012-AB09-F7AC7D7E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esktop\Facultate%20Bucuresti\Ale%20mele%20de%20invatat\Template%20proiect\template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53B14-0B96-429E-924E-F074FFBDA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template-word.dotx</Template>
  <TotalTime>434</TotalTime>
  <Pages>8</Pages>
  <Words>66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Gabriela</dc:creator>
  <cp:keywords/>
  <dc:description/>
  <cp:lastModifiedBy>Gabriela</cp:lastModifiedBy>
  <cp:revision>61</cp:revision>
  <cp:lastPrinted>2022-12-23T10:11:00Z</cp:lastPrinted>
  <dcterms:created xsi:type="dcterms:W3CDTF">2022-12-22T14:44:00Z</dcterms:created>
  <dcterms:modified xsi:type="dcterms:W3CDTF">2023-01-08T11:35:00Z</dcterms:modified>
</cp:coreProperties>
</file>